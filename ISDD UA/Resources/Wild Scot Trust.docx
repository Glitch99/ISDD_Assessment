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705" w:rsidRDefault="00840705" w:rsidP="00840705">
      <w:pPr>
        <w:pStyle w:val="Heading1"/>
        <w:rPr>
          <w:rFonts w:eastAsia="Calibri"/>
        </w:rPr>
      </w:pPr>
      <w:bookmarkStart w:id="0" w:name="_Toc419108726"/>
      <w:r>
        <w:rPr>
          <w:rFonts w:eastAsia="Calibri"/>
        </w:rPr>
        <w:t>Appendix 1: Assessment information for candidates</w:t>
      </w:r>
      <w:bookmarkEnd w:id="0"/>
    </w:p>
    <w:p w:rsidR="00840705" w:rsidRDefault="00840705" w:rsidP="00840705">
      <w:pPr>
        <w:rPr>
          <w:highlight w:val="lightGray"/>
        </w:rPr>
      </w:pPr>
      <w:r>
        <w:t>This assessment applies to the following Unit, Outcomes and Assessment Standards:</w:t>
      </w:r>
    </w:p>
    <w:p w:rsidR="00840705" w:rsidRDefault="00840705" w:rsidP="00840705">
      <w:pPr>
        <w:rPr>
          <w:rFonts w:cs="Arial"/>
          <w:highlight w:val="lightGray"/>
        </w:rPr>
      </w:pPr>
    </w:p>
    <w:p w:rsidR="00840705" w:rsidRDefault="00840705" w:rsidP="00840705">
      <w:pPr>
        <w:pStyle w:val="Heading3"/>
      </w:pPr>
      <w:r>
        <w:t xml:space="preserve">Information System Design and Development </w:t>
      </w:r>
      <w:r>
        <w:br/>
        <w:t>(Advanced Higher)</w:t>
      </w:r>
    </w:p>
    <w:p w:rsidR="00840705" w:rsidRDefault="00840705" w:rsidP="00840705">
      <w:pPr>
        <w:rPr>
          <w:lang w:eastAsia="en-US"/>
        </w:rPr>
      </w:pPr>
    </w:p>
    <w:p w:rsidR="00840705" w:rsidRDefault="00840705" w:rsidP="00840705">
      <w:pPr>
        <w:spacing w:after="120" w:line="240" w:lineRule="auto"/>
        <w:rPr>
          <w:b/>
        </w:rPr>
      </w:pPr>
      <w:r>
        <w:rPr>
          <w:b/>
        </w:rPr>
        <w:t>Outcome 1</w:t>
      </w:r>
    </w:p>
    <w:p w:rsidR="00840705" w:rsidRDefault="00840705" w:rsidP="00840705">
      <w:pPr>
        <w:tabs>
          <w:tab w:val="left" w:pos="567"/>
        </w:tabs>
        <w:ind w:left="567" w:hanging="567"/>
        <w:rPr>
          <w:b/>
        </w:rPr>
      </w:pPr>
      <w:r>
        <w:rPr>
          <w:b/>
        </w:rPr>
        <w:t>1</w:t>
      </w:r>
      <w:r>
        <w:tab/>
      </w:r>
      <w:r>
        <w:rPr>
          <w:b/>
          <w:lang w:val="en-US"/>
        </w:rPr>
        <w:t>Develop complex information systems using appropriate development tools by:</w:t>
      </w:r>
    </w:p>
    <w:p w:rsidR="00840705" w:rsidRDefault="00840705" w:rsidP="00840705">
      <w:pPr>
        <w:tabs>
          <w:tab w:val="left" w:pos="567"/>
        </w:tabs>
        <w:rPr>
          <w:b/>
        </w:rPr>
      </w:pPr>
    </w:p>
    <w:p w:rsidR="00840705" w:rsidRDefault="00840705" w:rsidP="00840705">
      <w:pPr>
        <w:tabs>
          <w:tab w:val="left" w:pos="567"/>
        </w:tabs>
        <w:ind w:left="567" w:hanging="567"/>
        <w:rPr>
          <w:lang w:val="en-US"/>
        </w:rPr>
      </w:pPr>
      <w:r>
        <w:rPr>
          <w:lang w:val="en-US"/>
        </w:rPr>
        <w:t>1.1</w:t>
      </w:r>
      <w:r>
        <w:rPr>
          <w:lang w:val="en-US"/>
        </w:rPr>
        <w:tab/>
        <w:t>Using an appropriate design methodology</w:t>
      </w:r>
    </w:p>
    <w:p w:rsidR="00840705" w:rsidRDefault="00840705" w:rsidP="00840705">
      <w:pPr>
        <w:tabs>
          <w:tab w:val="left" w:pos="567"/>
        </w:tabs>
        <w:ind w:left="567" w:hanging="567"/>
        <w:rPr>
          <w:lang w:val="en-US"/>
        </w:rPr>
      </w:pPr>
      <w:r>
        <w:rPr>
          <w:lang w:val="en-US"/>
        </w:rPr>
        <w:t>1.2</w:t>
      </w:r>
      <w:r>
        <w:rPr>
          <w:lang w:val="en-US"/>
        </w:rPr>
        <w:tab/>
        <w:t>Implementing a searchable structure with a user interface</w:t>
      </w:r>
    </w:p>
    <w:p w:rsidR="00840705" w:rsidRDefault="00840705" w:rsidP="00840705">
      <w:pPr>
        <w:tabs>
          <w:tab w:val="left" w:pos="567"/>
        </w:tabs>
      </w:pPr>
      <w:r>
        <w:rPr>
          <w:lang w:val="en-US"/>
        </w:rPr>
        <w:t>1.3</w:t>
      </w:r>
      <w:r>
        <w:rPr>
          <w:lang w:val="en-US"/>
        </w:rPr>
        <w:tab/>
        <w:t>Writing code using a query language</w:t>
      </w:r>
    </w:p>
    <w:p w:rsidR="00840705" w:rsidRDefault="00840705" w:rsidP="00840705"/>
    <w:p w:rsidR="00840705" w:rsidRDefault="00840705" w:rsidP="00840705"/>
    <w:p w:rsidR="00840705" w:rsidRDefault="00840705" w:rsidP="00840705">
      <w:pPr>
        <w:spacing w:after="120" w:line="240" w:lineRule="auto"/>
        <w:rPr>
          <w:b/>
        </w:rPr>
      </w:pPr>
      <w:r>
        <w:rPr>
          <w:b/>
        </w:rPr>
        <w:t>Outcome 2</w:t>
      </w:r>
    </w:p>
    <w:p w:rsidR="00840705" w:rsidRDefault="00840705" w:rsidP="00840705">
      <w:pPr>
        <w:tabs>
          <w:tab w:val="left" w:pos="567"/>
        </w:tabs>
        <w:ind w:left="567" w:hanging="567"/>
        <w:rPr>
          <w:rFonts w:cs="Arial"/>
          <w:b/>
          <w:lang w:val="en-US"/>
        </w:rPr>
      </w:pPr>
      <w:r>
        <w:rPr>
          <w:b/>
        </w:rPr>
        <w:t>2</w:t>
      </w:r>
      <w:r>
        <w:tab/>
      </w:r>
      <w:r>
        <w:rPr>
          <w:rFonts w:cs="Arial"/>
          <w:b/>
          <w:lang w:val="en-US"/>
        </w:rPr>
        <w:t>Explain how information systems are developed and managed by:</w:t>
      </w:r>
    </w:p>
    <w:p w:rsidR="00840705" w:rsidRDefault="00840705" w:rsidP="00840705">
      <w:pPr>
        <w:tabs>
          <w:tab w:val="left" w:pos="567"/>
        </w:tabs>
        <w:ind w:left="567" w:hanging="567"/>
      </w:pPr>
    </w:p>
    <w:p w:rsidR="00840705" w:rsidRDefault="00840705" w:rsidP="00840705">
      <w:pPr>
        <w:tabs>
          <w:tab w:val="left" w:pos="567"/>
        </w:tabs>
        <w:ind w:left="567" w:hanging="567"/>
        <w:rPr>
          <w:lang w:val="en-US"/>
        </w:rPr>
      </w:pPr>
      <w:r>
        <w:rPr>
          <w:lang w:val="en-US"/>
        </w:rPr>
        <w:t>2.1</w:t>
      </w:r>
      <w:r>
        <w:rPr>
          <w:lang w:val="en-US"/>
        </w:rPr>
        <w:tab/>
        <w:t>Explaining the role of project planning and management techniques</w:t>
      </w:r>
    </w:p>
    <w:p w:rsidR="00840705" w:rsidRDefault="00840705" w:rsidP="00840705">
      <w:pPr>
        <w:tabs>
          <w:tab w:val="left" w:pos="567"/>
        </w:tabs>
      </w:pPr>
      <w:r>
        <w:rPr>
          <w:lang w:val="en-US"/>
        </w:rPr>
        <w:t>2.2</w:t>
      </w:r>
      <w:r>
        <w:rPr>
          <w:lang w:val="en-US"/>
        </w:rPr>
        <w:tab/>
        <w:t>Explaining the need for testing, evaluation and maintenance</w:t>
      </w:r>
    </w:p>
    <w:p w:rsidR="00840705" w:rsidRDefault="00840705" w:rsidP="00840705"/>
    <w:p w:rsidR="00840705" w:rsidRDefault="00840705" w:rsidP="00840705"/>
    <w:p w:rsidR="00840705" w:rsidRDefault="00840705" w:rsidP="00840705">
      <w:pPr>
        <w:pStyle w:val="Heading3"/>
        <w:tabs>
          <w:tab w:val="left" w:pos="567"/>
        </w:tabs>
        <w:rPr>
          <w:rFonts w:eastAsia="Calibri"/>
          <w:bCs w:val="0"/>
          <w:sz w:val="22"/>
          <w:szCs w:val="22"/>
          <w:lang w:eastAsia="en-GB"/>
        </w:rPr>
      </w:pPr>
      <w:r>
        <w:rPr>
          <w:rFonts w:eastAsia="Calibri"/>
          <w:bCs w:val="0"/>
          <w:sz w:val="22"/>
          <w:szCs w:val="22"/>
          <w:lang w:eastAsia="en-GB"/>
        </w:rPr>
        <w:t>Outcome 3</w:t>
      </w:r>
    </w:p>
    <w:p w:rsidR="00840705" w:rsidRDefault="00840705" w:rsidP="00840705">
      <w:pPr>
        <w:tabs>
          <w:tab w:val="left" w:pos="567"/>
        </w:tabs>
        <w:rPr>
          <w:b/>
        </w:rPr>
      </w:pPr>
      <w:r>
        <w:rPr>
          <w:b/>
        </w:rPr>
        <w:t>3</w:t>
      </w:r>
      <w:r>
        <w:rPr>
          <w:b/>
        </w:rPr>
        <w:tab/>
      </w:r>
      <w:r>
        <w:rPr>
          <w:rFonts w:cs="Arial"/>
          <w:b/>
          <w:lang w:val="en-US"/>
        </w:rPr>
        <w:t>Investigate the implications of a contemporary development by</w:t>
      </w:r>
      <w:r>
        <w:rPr>
          <w:b/>
        </w:rPr>
        <w:t>:</w:t>
      </w:r>
    </w:p>
    <w:p w:rsidR="00840705" w:rsidRDefault="00840705" w:rsidP="00840705">
      <w:pPr>
        <w:tabs>
          <w:tab w:val="left" w:pos="567"/>
        </w:tabs>
      </w:pPr>
    </w:p>
    <w:p w:rsidR="00840705" w:rsidRDefault="00840705" w:rsidP="00840705">
      <w:pPr>
        <w:tabs>
          <w:tab w:val="left" w:pos="567"/>
        </w:tabs>
        <w:ind w:left="567" w:hanging="567"/>
        <w:rPr>
          <w:lang w:val="en-US"/>
        </w:rPr>
      </w:pPr>
      <w:r>
        <w:rPr>
          <w:lang w:val="en-US"/>
        </w:rPr>
        <w:t>3.1</w:t>
      </w:r>
      <w:r>
        <w:rPr>
          <w:lang w:val="en-US"/>
        </w:rPr>
        <w:tab/>
        <w:t>Describing its main purpose, features and applications</w:t>
      </w:r>
    </w:p>
    <w:p w:rsidR="00840705" w:rsidRDefault="00840705" w:rsidP="00840705">
      <w:pPr>
        <w:tabs>
          <w:tab w:val="left" w:pos="567"/>
        </w:tabs>
        <w:ind w:left="567" w:hanging="567"/>
        <w:rPr>
          <w:lang w:val="en-US"/>
        </w:rPr>
      </w:pPr>
      <w:r>
        <w:rPr>
          <w:lang w:val="en-US"/>
        </w:rPr>
        <w:t>3.2</w:t>
      </w:r>
      <w:r>
        <w:rPr>
          <w:lang w:val="en-US"/>
        </w:rPr>
        <w:tab/>
        <w:t>Describing a related technical challenge or area of current research</w:t>
      </w:r>
    </w:p>
    <w:p w:rsidR="00840705" w:rsidRDefault="00840705" w:rsidP="00840705">
      <w:pPr>
        <w:tabs>
          <w:tab w:val="left" w:pos="567"/>
        </w:tabs>
        <w:ind w:left="567" w:hanging="567"/>
        <w:rPr>
          <w:lang w:val="en-US"/>
        </w:rPr>
      </w:pPr>
      <w:r>
        <w:rPr>
          <w:lang w:val="en-US"/>
        </w:rPr>
        <w:t>3.3</w:t>
      </w:r>
      <w:r>
        <w:rPr>
          <w:lang w:val="en-US"/>
        </w:rPr>
        <w:tab/>
        <w:t>Explaining its legal and/or ethical implications</w:t>
      </w:r>
    </w:p>
    <w:p w:rsidR="00840705" w:rsidRDefault="00840705" w:rsidP="00840705">
      <w:pPr>
        <w:tabs>
          <w:tab w:val="left" w:pos="567"/>
        </w:tabs>
        <w:ind w:left="567" w:hanging="567"/>
        <w:rPr>
          <w:lang w:val="en-US"/>
        </w:rPr>
      </w:pPr>
      <w:r>
        <w:rPr>
          <w:lang w:val="en-US"/>
        </w:rPr>
        <w:t>3.4</w:t>
      </w:r>
      <w:r>
        <w:rPr>
          <w:lang w:val="en-US"/>
        </w:rPr>
        <w:tab/>
        <w:t>Evaluating its environmental, economic and/or social impact</w:t>
      </w:r>
    </w:p>
    <w:p w:rsidR="00840705" w:rsidRDefault="00840705" w:rsidP="00840705"/>
    <w:p w:rsidR="00840705" w:rsidRDefault="00840705" w:rsidP="00840705">
      <w:r>
        <w:t>To pass this assessment you will have to show that you have met these Outcomes and Assessment Standards.</w:t>
      </w:r>
    </w:p>
    <w:p w:rsidR="00840705" w:rsidRDefault="00840705" w:rsidP="00840705"/>
    <w:p w:rsidR="00840705" w:rsidRDefault="00840705" w:rsidP="00840705">
      <w:r>
        <w:t>Your assessor will let you know how the assessment will be carried out and any required conditions for doing it.</w:t>
      </w:r>
    </w:p>
    <w:p w:rsidR="00840705" w:rsidRDefault="00840705" w:rsidP="00840705">
      <w:pPr>
        <w:pStyle w:val="Heading2"/>
        <w:spacing w:before="0" w:after="0"/>
        <w:rPr>
          <w:rFonts w:eastAsia="Calibri" w:cs="Arial"/>
        </w:rPr>
      </w:pPr>
      <w:r>
        <w:rPr>
          <w:b w:val="0"/>
          <w:bCs w:val="0"/>
          <w:iCs w:val="0"/>
        </w:rPr>
        <w:br w:type="page"/>
      </w:r>
      <w:r>
        <w:rPr>
          <w:rFonts w:eastAsia="Calibri" w:cs="Arial"/>
        </w:rPr>
        <w:lastRenderedPageBreak/>
        <w:t xml:space="preserve">Information System Design and Development (Advanced Higher) </w:t>
      </w:r>
      <w:r>
        <w:rPr>
          <w:rFonts w:eastAsia="Calibri" w:cs="Arial"/>
        </w:rPr>
        <w:br/>
      </w:r>
    </w:p>
    <w:p w:rsidR="00840705" w:rsidRDefault="00840705" w:rsidP="00840705">
      <w:pPr>
        <w:pStyle w:val="Heading2"/>
        <w:spacing w:before="0" w:after="0"/>
        <w:rPr>
          <w:rFonts w:eastAsia="Calibri" w:cs="Arial"/>
          <w:sz w:val="28"/>
          <w:szCs w:val="28"/>
        </w:rPr>
      </w:pPr>
      <w:r>
        <w:rPr>
          <w:rFonts w:eastAsia="Calibri" w:cs="Arial"/>
          <w:sz w:val="28"/>
          <w:szCs w:val="28"/>
        </w:rPr>
        <w:t>Tasks to meet Outcomes 1, 2 and 3</w:t>
      </w:r>
    </w:p>
    <w:p w:rsidR="00840705" w:rsidRDefault="00840705" w:rsidP="00840705">
      <w:pPr>
        <w:rPr>
          <w:sz w:val="28"/>
          <w:szCs w:val="28"/>
        </w:rPr>
      </w:pPr>
    </w:p>
    <w:p w:rsidR="00840705" w:rsidRDefault="00840705" w:rsidP="00840705">
      <w:pPr>
        <w:pStyle w:val="Heading3"/>
        <w:spacing w:after="0"/>
        <w:rPr>
          <w:rFonts w:cs="Arial"/>
        </w:rPr>
      </w:pPr>
      <w:r>
        <w:rPr>
          <w:rFonts w:cs="Arial"/>
        </w:rPr>
        <w:t>Wild Scot Trust website</w:t>
      </w:r>
    </w:p>
    <w:p w:rsidR="00840705" w:rsidRDefault="00840705" w:rsidP="00840705">
      <w:pPr>
        <w:autoSpaceDE w:val="0"/>
        <w:autoSpaceDN w:val="0"/>
        <w:adjustRightInd w:val="0"/>
        <w:spacing w:line="240" w:lineRule="auto"/>
        <w:rPr>
          <w:rFonts w:cs="Arial"/>
        </w:rPr>
      </w:pPr>
    </w:p>
    <w:p w:rsidR="00840705" w:rsidRDefault="00840705" w:rsidP="00840705">
      <w:pPr>
        <w:autoSpaceDE w:val="0"/>
        <w:autoSpaceDN w:val="0"/>
        <w:adjustRightInd w:val="0"/>
        <w:spacing w:line="240" w:lineRule="auto"/>
        <w:rPr>
          <w:rFonts w:cs="Arial"/>
          <w:b/>
        </w:rPr>
      </w:pPr>
      <w:r>
        <w:rPr>
          <w:rFonts w:cs="Arial"/>
          <w:b/>
        </w:rPr>
        <w:t>Outline of activity</w:t>
      </w:r>
    </w:p>
    <w:p w:rsidR="00840705" w:rsidRDefault="00840705" w:rsidP="00840705">
      <w:pPr>
        <w:rPr>
          <w:rFonts w:cs="Arial"/>
        </w:rPr>
      </w:pPr>
      <w:r>
        <w:rPr>
          <w:noProof/>
        </w:rPr>
        <mc:AlternateContent>
          <mc:Choice Requires="wpg">
            <w:drawing>
              <wp:anchor distT="0" distB="0" distL="114300" distR="114300" simplePos="0" relativeHeight="251656192" behindDoc="0" locked="0" layoutInCell="1" allowOverlap="1">
                <wp:simplePos x="0" y="0"/>
                <wp:positionH relativeFrom="column">
                  <wp:posOffset>3482340</wp:posOffset>
                </wp:positionH>
                <wp:positionV relativeFrom="paragraph">
                  <wp:posOffset>145415</wp:posOffset>
                </wp:positionV>
                <wp:extent cx="1526540" cy="1829435"/>
                <wp:effectExtent l="5715" t="12065" r="10795" b="6350"/>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6540" cy="1829435"/>
                          <a:chOff x="7673" y="3531"/>
                          <a:chExt cx="2404" cy="2881"/>
                        </a:xfrm>
                      </wpg:grpSpPr>
                      <pic:pic xmlns:pic="http://schemas.openxmlformats.org/drawingml/2006/picture">
                        <pic:nvPicPr>
                          <pic:cNvPr id="3"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673" y="3531"/>
                            <a:ext cx="2404" cy="24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4" name="Text Box 7"/>
                        <wps:cNvSpPr txBox="1">
                          <a:spLocks noChangeArrowheads="1"/>
                        </wps:cNvSpPr>
                        <wps:spPr bwMode="auto">
                          <a:xfrm>
                            <a:off x="7673" y="5944"/>
                            <a:ext cx="2404" cy="468"/>
                          </a:xfrm>
                          <a:prstGeom prst="rect">
                            <a:avLst/>
                          </a:prstGeom>
                          <a:solidFill>
                            <a:srgbClr val="FFFFFF"/>
                          </a:solidFill>
                          <a:ln w="9525">
                            <a:solidFill>
                              <a:srgbClr val="000000"/>
                            </a:solidFill>
                            <a:miter lim="800000"/>
                            <a:headEnd/>
                            <a:tailEnd/>
                          </a:ln>
                        </wps:spPr>
                        <wps:txbx>
                          <w:txbxContent>
                            <w:p w:rsidR="00840705" w:rsidRDefault="00140008" w:rsidP="00840705">
                              <w:pPr>
                                <w:rPr>
                                  <w:sz w:val="16"/>
                                  <w:szCs w:val="16"/>
                                </w:rPr>
                              </w:pPr>
                              <w:hyperlink r:id="rId7" w:anchor=".U9gTbPk7um4" w:history="1">
                                <w:r w:rsidR="00840705">
                                  <w:rPr>
                                    <w:rStyle w:val="Hyperlink"/>
                                    <w:sz w:val="16"/>
                                    <w:szCs w:val="16"/>
                                  </w:rPr>
                                  <w:t>Image: GoFreeDownload.net</w:t>
                                </w:r>
                              </w:hyperlink>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74.2pt;margin-top:11.45pt;width:120.2pt;height:144.05pt;z-index:251658240" coordorigin="7673,3531" coordsize="2404,2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73;top:3531;width:2404;height:2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KCz7BAAAA2gAAAA8AAABkcnMvZG93bnJldi54bWxEj9FqwkAURN8L/sNyhb41Gw2UErOKioX6&#10;1mo+4Jq9JsHs3bC7xuTvu0Khj8PMnGGKzWg6MZDzrWUFiyQFQVxZ3XKtoDx/vn2A8AFZY2eZFEzk&#10;YbOevRSYa/vgHxpOoRYRwj5HBU0IfS6lrxoy6BPbE0fvap3BEKWrpXb4iHDTyWWavkuDLceFBnva&#10;N1TdTnejwN1Tmjq5/T6Uw1VfsrI87vY3pV7n43YFItAY/sN/7S+tIIPnlXgD5P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KCz7BAAAA2gAAAA8AAAAAAAAAAAAAAAAAnwIA&#10;AGRycy9kb3ducmV2LnhtbFBLBQYAAAAABAAEAPcAAACNAwAAAAA=&#10;" stroked="t">
                  <v:imagedata r:id="rId8" o:title=""/>
                </v:shape>
                <v:shapetype id="_x0000_t202" coordsize="21600,21600" o:spt="202" path="m,l,21600r21600,l21600,xe">
                  <v:stroke joinstyle="miter"/>
                  <v:path gradientshapeok="t" o:connecttype="rect"/>
                </v:shapetype>
                <v:shape id="Text Box 7" o:spid="_x0000_s1028" type="#_x0000_t202" style="position:absolute;left:7673;top:5944;width:240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40705" w:rsidRDefault="00840705" w:rsidP="00840705">
                        <w:pPr>
                          <w:rPr>
                            <w:sz w:val="16"/>
                            <w:szCs w:val="16"/>
                          </w:rPr>
                        </w:pPr>
                        <w:hyperlink r:id="rId9" w:anchor=".U9gTbPk7um4" w:history="1">
                          <w:r>
                            <w:rPr>
                              <w:rStyle w:val="Hyperlink"/>
                              <w:sz w:val="16"/>
                              <w:szCs w:val="16"/>
                            </w:rPr>
                            <w:t>Image: GoFreeDownload.net</w:t>
                          </w:r>
                        </w:hyperlink>
                      </w:p>
                    </w:txbxContent>
                  </v:textbox>
                </v:shape>
                <w10:wrap type="square"/>
              </v:group>
            </w:pict>
          </mc:Fallback>
        </mc:AlternateContent>
      </w:r>
      <w:r>
        <w:rPr>
          <w:rFonts w:cs="Arial"/>
        </w:rPr>
        <w:t>The Wild Scot Trust gathers details of where to spot wildlife native to Scotland.</w:t>
      </w:r>
    </w:p>
    <w:p w:rsidR="00840705" w:rsidRDefault="00840705" w:rsidP="00840705">
      <w:pPr>
        <w:rPr>
          <w:rFonts w:cs="Arial"/>
        </w:rPr>
      </w:pPr>
    </w:p>
    <w:p w:rsidR="00840705" w:rsidRDefault="00840705" w:rsidP="00840705">
      <w:pPr>
        <w:rPr>
          <w:rFonts w:cs="Arial"/>
        </w:rPr>
      </w:pPr>
      <w:r>
        <w:rPr>
          <w:rFonts w:cs="Arial"/>
        </w:rPr>
        <w:t>The Wild Scot Trust has asked you to develop a database-driven website to display information about the best places to spot Scottish wildlife. Visitors to the site will be able to search the wildlife details and register for membership of the Wild Scot Trust. Once registered, members should be able to login to the website in order to access member services such as updating their personal details and purchasing Wild Scot Trust merchandise.</w:t>
      </w:r>
    </w:p>
    <w:p w:rsidR="00840705" w:rsidRDefault="00840705" w:rsidP="00840705"/>
    <w:p w:rsidR="00840705" w:rsidRDefault="00840705" w:rsidP="00840705"/>
    <w:p w:rsidR="00840705" w:rsidRDefault="00840705" w:rsidP="00840705">
      <w:pPr>
        <w:rPr>
          <w:b/>
        </w:rPr>
      </w:pPr>
      <w:r>
        <w:rPr>
          <w:b/>
        </w:rPr>
        <w:t>What you have to do:</w:t>
      </w:r>
    </w:p>
    <w:p w:rsidR="00840705" w:rsidRDefault="00840705" w:rsidP="00840705">
      <w:pPr>
        <w:rPr>
          <w:b/>
        </w:rPr>
      </w:pPr>
    </w:p>
    <w:p w:rsidR="00840705" w:rsidRDefault="00840705" w:rsidP="00840705">
      <w:r>
        <w:rPr>
          <w:b/>
        </w:rPr>
        <w:t>Task 1</w:t>
      </w:r>
    </w:p>
    <w:p w:rsidR="00840705" w:rsidRDefault="00840705" w:rsidP="00840705">
      <w:r>
        <w:t xml:space="preserve">Describe </w:t>
      </w:r>
      <w:r>
        <w:rPr>
          <w:b/>
        </w:rPr>
        <w:t xml:space="preserve">one </w:t>
      </w:r>
      <w:r>
        <w:t>project planning or project management technique that could be used to plan or manage the development of the website for the Wild Scot Trust. Your description should explain the role of your chosen technique by describing its purpose and how it would be used in the development of the Wild Scot Trust website.</w:t>
      </w:r>
    </w:p>
    <w:p w:rsidR="00840705" w:rsidRDefault="00840705" w:rsidP="0084070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53"/>
      </w:tblGrid>
      <w:tr w:rsidR="00840705" w:rsidTr="00840705">
        <w:trPr>
          <w:trHeight w:val="732"/>
        </w:trPr>
        <w:tc>
          <w:tcPr>
            <w:tcW w:w="8153" w:type="dxa"/>
            <w:tcBorders>
              <w:top w:val="single" w:sz="4" w:space="0" w:color="000000"/>
              <w:left w:val="single" w:sz="4" w:space="0" w:color="000000"/>
              <w:bottom w:val="single" w:sz="4" w:space="0" w:color="000000"/>
              <w:right w:val="single" w:sz="4" w:space="0" w:color="000000"/>
            </w:tcBorders>
            <w:hideMark/>
          </w:tcPr>
          <w:p w:rsidR="00840705" w:rsidRDefault="00840705">
            <w:pPr>
              <w:spacing w:before="120" w:after="120"/>
              <w:rPr>
                <w:rFonts w:eastAsia="Times New Roman" w:cs="Arial"/>
                <w:i/>
              </w:rPr>
            </w:pPr>
            <w:r>
              <w:rPr>
                <w:rFonts w:eastAsia="Times New Roman" w:cs="Arial"/>
                <w:i/>
              </w:rPr>
              <w:t>Successful completion of this task will gain a pass for Assessment Standard 2.1 in Outcome 2 of the Information Systems Design and Development Unit.</w:t>
            </w:r>
          </w:p>
        </w:tc>
      </w:tr>
    </w:tbl>
    <w:p w:rsidR="00840705" w:rsidRDefault="00840705" w:rsidP="00840705">
      <w:pPr>
        <w:rPr>
          <w:rFonts w:cs="Arial"/>
          <w:b/>
        </w:rPr>
      </w:pPr>
      <w:bookmarkStart w:id="1" w:name="_GoBack"/>
      <w:bookmarkEnd w:id="1"/>
      <w:r>
        <w:rPr>
          <w:rFonts w:cs="Arial"/>
        </w:rPr>
        <w:br w:type="page"/>
      </w:r>
      <w:r>
        <w:rPr>
          <w:rFonts w:cs="Arial"/>
          <w:b/>
        </w:rPr>
        <w:lastRenderedPageBreak/>
        <w:t>Task 2</w:t>
      </w:r>
    </w:p>
    <w:p w:rsidR="00840705" w:rsidRDefault="00840705" w:rsidP="00840705">
      <w:pPr>
        <w:autoSpaceDE w:val="0"/>
        <w:autoSpaceDN w:val="0"/>
        <w:adjustRightInd w:val="0"/>
        <w:rPr>
          <w:rFonts w:cs="Arial"/>
        </w:rPr>
      </w:pPr>
      <w:r>
        <w:rPr>
          <w:rFonts w:cs="Arial"/>
        </w:rPr>
        <w:t>As a result of the initial project planning, the development of the website has been split into several separate phases.</w:t>
      </w:r>
    </w:p>
    <w:p w:rsidR="00840705" w:rsidRDefault="00840705" w:rsidP="00840705">
      <w:pPr>
        <w:autoSpaceDE w:val="0"/>
        <w:autoSpaceDN w:val="0"/>
        <w:adjustRightInd w:val="0"/>
        <w:rPr>
          <w:rFonts w:cs="Arial"/>
        </w:rPr>
      </w:pPr>
    </w:p>
    <w:p w:rsidR="00840705" w:rsidRDefault="00840705" w:rsidP="00840705">
      <w:pPr>
        <w:autoSpaceDE w:val="0"/>
        <w:autoSpaceDN w:val="0"/>
        <w:adjustRightInd w:val="0"/>
        <w:rPr>
          <w:rFonts w:cs="Arial"/>
        </w:rPr>
      </w:pPr>
      <w:r>
        <w:rPr>
          <w:rFonts w:cs="Arial"/>
        </w:rPr>
        <w:t xml:space="preserve">You will be working on Phase 1, which </w:t>
      </w:r>
      <w:r>
        <w:t>will include the development of:</w:t>
      </w:r>
    </w:p>
    <w:p w:rsidR="00840705" w:rsidRDefault="00840705" w:rsidP="00840705">
      <w:pPr>
        <w:pStyle w:val="Secondorderbullet"/>
      </w:pPr>
      <w:r>
        <w:t>Home page</w:t>
      </w:r>
    </w:p>
    <w:p w:rsidR="00840705" w:rsidRDefault="00840705" w:rsidP="00840705">
      <w:pPr>
        <w:pStyle w:val="Secondorderbullet"/>
      </w:pPr>
      <w:r>
        <w:t>Search Results page</w:t>
      </w:r>
    </w:p>
    <w:p w:rsidR="00840705" w:rsidRDefault="00840705" w:rsidP="00840705"/>
    <w:p w:rsidR="00840705" w:rsidRDefault="00840705" w:rsidP="00840705">
      <w:pPr>
        <w:rPr>
          <w:rFonts w:cs="Arial"/>
        </w:rPr>
      </w:pPr>
      <w:r>
        <w:rPr>
          <w:rFonts w:cs="Arial"/>
        </w:rPr>
        <w:t>To complete this Phase, the Wild Scot Trust has provided you with:</w:t>
      </w:r>
    </w:p>
    <w:p w:rsidR="00840705" w:rsidRDefault="00840705" w:rsidP="00840705"/>
    <w:p w:rsidR="00840705" w:rsidRDefault="00840705" w:rsidP="00840705">
      <w:pPr>
        <w:pStyle w:val="Bullet"/>
        <w:spacing w:line="360" w:lineRule="auto"/>
      </w:pPr>
      <w:r>
        <w:t xml:space="preserve">a jpeg file called </w:t>
      </w:r>
      <w:r>
        <w:rPr>
          <w:b/>
          <w:i/>
        </w:rPr>
        <w:t>trust_logo.jpg</w:t>
      </w:r>
      <w:r>
        <w:t xml:space="preserve"> which contains the Wild Scot Trust logo</w:t>
      </w:r>
    </w:p>
    <w:p w:rsidR="00840705" w:rsidRDefault="00840705" w:rsidP="00840705">
      <w:pPr>
        <w:pStyle w:val="Bullet"/>
        <w:spacing w:line="360" w:lineRule="auto"/>
      </w:pPr>
      <w:r>
        <w:t xml:space="preserve">a TXT file called </w:t>
      </w:r>
      <w:r>
        <w:rPr>
          <w:b/>
          <w:i/>
        </w:rPr>
        <w:t>about the Trust</w:t>
      </w:r>
      <w:r>
        <w:t xml:space="preserve"> which contains the text for the introductory paragraph for the Home page</w:t>
      </w:r>
    </w:p>
    <w:p w:rsidR="00840705" w:rsidRDefault="00840705" w:rsidP="00840705">
      <w:pPr>
        <w:pStyle w:val="Bullet"/>
        <w:spacing w:line="360" w:lineRule="auto"/>
      </w:pPr>
      <w:r>
        <w:t xml:space="preserve">a CSV file called </w:t>
      </w:r>
      <w:r>
        <w:rPr>
          <w:b/>
          <w:i/>
        </w:rPr>
        <w:t>animal</w:t>
      </w:r>
      <w:r>
        <w:rPr>
          <w:b/>
        </w:rPr>
        <w:t xml:space="preserve"> </w:t>
      </w:r>
      <w:r>
        <w:t xml:space="preserve">which contains the animal data </w:t>
      </w:r>
    </w:p>
    <w:p w:rsidR="00840705" w:rsidRDefault="00840705" w:rsidP="00840705">
      <w:pPr>
        <w:pStyle w:val="Bullet"/>
        <w:spacing w:line="360" w:lineRule="auto"/>
      </w:pPr>
      <w:r>
        <w:t>a detailed description of Phase 1 of the website</w:t>
      </w:r>
    </w:p>
    <w:p w:rsidR="00840705" w:rsidRDefault="00840705" w:rsidP="00840705">
      <w:pPr>
        <w:rPr>
          <w:rFonts w:cs="Arial"/>
          <w:b/>
        </w:rPr>
      </w:pPr>
    </w:p>
    <w:p w:rsidR="00840705" w:rsidRDefault="00840705" w:rsidP="00840705">
      <w:pPr>
        <w:rPr>
          <w:rFonts w:cs="Arial"/>
        </w:rPr>
      </w:pPr>
      <w:r>
        <w:rPr>
          <w:rFonts w:cs="Arial"/>
          <w:b/>
        </w:rPr>
        <w:t>CSV file</w:t>
      </w:r>
    </w:p>
    <w:p w:rsidR="00840705" w:rsidRDefault="00840705" w:rsidP="00840705">
      <w:pPr>
        <w:autoSpaceDE w:val="0"/>
        <w:autoSpaceDN w:val="0"/>
        <w:adjustRightInd w:val="0"/>
        <w:spacing w:line="240" w:lineRule="auto"/>
        <w:rPr>
          <w:rFonts w:cs="Arial"/>
        </w:rPr>
      </w:pPr>
      <w:r>
        <w:rPr>
          <w:rFonts w:cs="Arial"/>
        </w:rPr>
        <w:t>This file contains details of the data that will be stored in a new database for the Wild Scot Trust.</w:t>
      </w:r>
    </w:p>
    <w:p w:rsidR="00840705" w:rsidRDefault="00840705" w:rsidP="00840705">
      <w:pPr>
        <w:autoSpaceDE w:val="0"/>
        <w:autoSpaceDN w:val="0"/>
        <w:adjustRightInd w:val="0"/>
        <w:spacing w:line="240" w:lineRule="auto"/>
        <w:rPr>
          <w:rFonts w:cs="Arial"/>
        </w:rPr>
      </w:pPr>
    </w:p>
    <w:p w:rsidR="00840705" w:rsidRDefault="00840705" w:rsidP="00840705">
      <w:pPr>
        <w:autoSpaceDE w:val="0"/>
        <w:autoSpaceDN w:val="0"/>
        <w:adjustRightInd w:val="0"/>
        <w:spacing w:line="240" w:lineRule="auto"/>
        <w:rPr>
          <w:rFonts w:cs="Arial"/>
        </w:rPr>
      </w:pPr>
      <w:r>
        <w:rPr>
          <w:rFonts w:cs="Arial"/>
        </w:rPr>
        <w:t>A hard copy of the animal details is provided below.</w:t>
      </w:r>
    </w:p>
    <w:p w:rsidR="00840705" w:rsidRDefault="00840705" w:rsidP="00840705">
      <w:pPr>
        <w:autoSpaceDE w:val="0"/>
        <w:autoSpaceDN w:val="0"/>
        <w:adjustRightInd w:val="0"/>
        <w:spacing w:line="240" w:lineRule="auto"/>
        <w:rPr>
          <w:rFonts w:cs="Arial"/>
        </w:rPr>
      </w:pPr>
    </w:p>
    <w:p w:rsidR="00840705" w:rsidRDefault="00840705" w:rsidP="00840705">
      <w:pPr>
        <w:spacing w:line="240" w:lineRule="auto"/>
        <w:sectPr w:rsidR="00840705">
          <w:pgSz w:w="11907" w:h="16840"/>
          <w:pgMar w:top="1418" w:right="1985" w:bottom="1418" w:left="1985"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Change w:id="2" w:author="Author" w:date="2016-02-25T09:5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PrChange>
      </w:tblPr>
      <w:tblGrid>
        <w:gridCol w:w="1047"/>
        <w:gridCol w:w="2225"/>
        <w:gridCol w:w="3480"/>
        <w:gridCol w:w="6262"/>
        <w:tblGridChange w:id="3">
          <w:tblGrid>
            <w:gridCol w:w="1034"/>
            <w:gridCol w:w="2200"/>
            <w:gridCol w:w="3441"/>
            <w:gridCol w:w="6193"/>
          </w:tblGrid>
        </w:tblGridChange>
      </w:tblGrid>
      <w:tr w:rsidR="00840705" w:rsidTr="00840705">
        <w:trPr>
          <w:trHeight w:hRule="exact" w:val="283"/>
          <w:trPrChange w:id="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D9D9D9"/>
            <w:noWrap/>
            <w:tcMar>
              <w:top w:w="72" w:type="dxa"/>
              <w:left w:w="72" w:type="dxa"/>
              <w:bottom w:w="72" w:type="dxa"/>
              <w:right w:w="72" w:type="dxa"/>
            </w:tcMar>
            <w:hideMark/>
            <w:tcPrChange w:id="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D9D9D9"/>
                <w:noWrap/>
                <w:tcMar>
                  <w:top w:w="72" w:type="dxa"/>
                  <w:left w:w="72" w:type="dxa"/>
                  <w:bottom w:w="72" w:type="dxa"/>
                  <w:right w:w="72" w:type="dxa"/>
                </w:tcMar>
                <w:hideMark/>
              </w:tcPr>
            </w:tcPrChange>
          </w:tcPr>
          <w:p w:rsidR="00840705" w:rsidRDefault="00840705">
            <w:pPr>
              <w:pStyle w:val="NoSpacing"/>
              <w:rPr>
                <w:rFonts w:ascii="Arial" w:hAnsi="Arial" w:cs="Arial"/>
                <w:b/>
                <w:sz w:val="20"/>
                <w:szCs w:val="20"/>
                <w:lang w:eastAsia="en-GB"/>
              </w:rPr>
            </w:pPr>
            <w:proofErr w:type="spellStart"/>
            <w:r>
              <w:rPr>
                <w:rFonts w:ascii="Arial" w:hAnsi="Arial" w:cs="Arial"/>
                <w:b/>
                <w:sz w:val="20"/>
                <w:szCs w:val="20"/>
                <w:lang w:eastAsia="en-GB"/>
              </w:rPr>
              <w:lastRenderedPageBreak/>
              <w:t>AnimalID</w:t>
            </w:r>
            <w:proofErr w:type="spellEnd"/>
          </w:p>
        </w:tc>
        <w:tc>
          <w:tcPr>
            <w:tcW w:w="855" w:type="pct"/>
            <w:tcBorders>
              <w:top w:val="single" w:sz="4" w:space="0" w:color="auto"/>
              <w:left w:val="single" w:sz="4" w:space="0" w:color="auto"/>
              <w:bottom w:val="single" w:sz="4" w:space="0" w:color="auto"/>
              <w:right w:val="single" w:sz="4" w:space="0" w:color="auto"/>
            </w:tcBorders>
            <w:shd w:val="clear" w:color="auto" w:fill="D9D9D9"/>
            <w:tcMar>
              <w:top w:w="72" w:type="dxa"/>
              <w:left w:w="72" w:type="dxa"/>
              <w:bottom w:w="72" w:type="dxa"/>
              <w:right w:w="72" w:type="dxa"/>
            </w:tcMar>
            <w:hideMark/>
            <w:tcPrChange w:id="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D9D9D9"/>
                <w:tcMar>
                  <w:top w:w="72" w:type="dxa"/>
                  <w:left w:w="72" w:type="dxa"/>
                  <w:bottom w:w="72" w:type="dxa"/>
                  <w:right w:w="72" w:type="dxa"/>
                </w:tcMar>
                <w:hideMark/>
              </w:tcPr>
            </w:tcPrChange>
          </w:tcPr>
          <w:p w:rsidR="00840705" w:rsidRDefault="00840705">
            <w:pPr>
              <w:pStyle w:val="NoSpacing"/>
              <w:rPr>
                <w:rFonts w:ascii="Arial" w:hAnsi="Arial" w:cs="Arial"/>
                <w:b/>
                <w:sz w:val="20"/>
                <w:szCs w:val="20"/>
                <w:lang w:eastAsia="en-GB"/>
              </w:rPr>
            </w:pPr>
            <w:proofErr w:type="spellStart"/>
            <w:r>
              <w:rPr>
                <w:rFonts w:ascii="Arial" w:hAnsi="Arial" w:cs="Arial"/>
                <w:b/>
                <w:sz w:val="20"/>
                <w:szCs w:val="20"/>
                <w:lang w:eastAsia="en-GB"/>
              </w:rPr>
              <w:t>AnimalName</w:t>
            </w:r>
            <w:proofErr w:type="spellEnd"/>
          </w:p>
        </w:tc>
        <w:tc>
          <w:tcPr>
            <w:tcW w:w="1337" w:type="pct"/>
            <w:tcBorders>
              <w:top w:val="single" w:sz="4" w:space="0" w:color="auto"/>
              <w:left w:val="single" w:sz="4" w:space="0" w:color="auto"/>
              <w:bottom w:val="single" w:sz="4" w:space="0" w:color="auto"/>
              <w:right w:val="single" w:sz="4" w:space="0" w:color="auto"/>
            </w:tcBorders>
            <w:shd w:val="clear" w:color="auto" w:fill="D9D9D9"/>
            <w:tcMar>
              <w:top w:w="72" w:type="dxa"/>
              <w:left w:w="72" w:type="dxa"/>
              <w:bottom w:w="72" w:type="dxa"/>
              <w:right w:w="72" w:type="dxa"/>
            </w:tcMar>
            <w:hideMark/>
            <w:tcPrChange w:id="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D9D9D9"/>
                <w:tcMar>
                  <w:top w:w="72" w:type="dxa"/>
                  <w:left w:w="72" w:type="dxa"/>
                  <w:bottom w:w="72" w:type="dxa"/>
                  <w:right w:w="72" w:type="dxa"/>
                </w:tcMar>
                <w:hideMark/>
              </w:tcPr>
            </w:tcPrChange>
          </w:tcPr>
          <w:p w:rsidR="00840705" w:rsidRDefault="00840705">
            <w:pPr>
              <w:pStyle w:val="NoSpacing"/>
              <w:rPr>
                <w:rFonts w:ascii="Arial" w:hAnsi="Arial" w:cs="Arial"/>
                <w:b/>
                <w:sz w:val="20"/>
                <w:szCs w:val="20"/>
                <w:lang w:eastAsia="en-GB"/>
              </w:rPr>
            </w:pPr>
            <w:r>
              <w:rPr>
                <w:rFonts w:ascii="Arial" w:hAnsi="Arial" w:cs="Arial"/>
                <w:b/>
                <w:sz w:val="20"/>
                <w:szCs w:val="20"/>
                <w:lang w:eastAsia="en-GB"/>
              </w:rPr>
              <w:t>Category</w:t>
            </w:r>
          </w:p>
        </w:tc>
        <w:tc>
          <w:tcPr>
            <w:tcW w:w="2406" w:type="pct"/>
            <w:tcBorders>
              <w:top w:val="single" w:sz="4" w:space="0" w:color="auto"/>
              <w:left w:val="single" w:sz="4" w:space="0" w:color="auto"/>
              <w:bottom w:val="single" w:sz="4" w:space="0" w:color="auto"/>
              <w:right w:val="single" w:sz="4" w:space="0" w:color="auto"/>
            </w:tcBorders>
            <w:shd w:val="clear" w:color="auto" w:fill="D9D9D9"/>
            <w:tcMar>
              <w:top w:w="72" w:type="dxa"/>
              <w:left w:w="72" w:type="dxa"/>
              <w:bottom w:w="72" w:type="dxa"/>
              <w:right w:w="72" w:type="dxa"/>
            </w:tcMar>
            <w:hideMark/>
            <w:tcPrChange w:id="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D9D9D9"/>
                <w:tcMar>
                  <w:top w:w="72" w:type="dxa"/>
                  <w:left w:w="72" w:type="dxa"/>
                  <w:bottom w:w="72" w:type="dxa"/>
                  <w:right w:w="72" w:type="dxa"/>
                </w:tcMar>
                <w:hideMark/>
              </w:tcPr>
            </w:tcPrChange>
          </w:tcPr>
          <w:p w:rsidR="00840705" w:rsidRDefault="00840705">
            <w:pPr>
              <w:pStyle w:val="NoSpacing"/>
              <w:rPr>
                <w:rFonts w:ascii="Arial" w:hAnsi="Arial" w:cs="Arial"/>
                <w:b/>
                <w:sz w:val="20"/>
                <w:szCs w:val="20"/>
                <w:lang w:eastAsia="en-GB"/>
              </w:rPr>
            </w:pPr>
            <w:proofErr w:type="spellStart"/>
            <w:r>
              <w:rPr>
                <w:rFonts w:ascii="Arial" w:hAnsi="Arial" w:cs="Arial"/>
                <w:b/>
                <w:sz w:val="20"/>
                <w:szCs w:val="20"/>
                <w:lang w:eastAsia="en-GB"/>
              </w:rPr>
              <w:t>BestPlaceToSee</w:t>
            </w:r>
            <w:proofErr w:type="spellEnd"/>
          </w:p>
        </w:tc>
      </w:tr>
      <w:tr w:rsidR="00840705" w:rsidTr="00840705">
        <w:trPr>
          <w:trHeight w:val="232"/>
          <w:trPrChange w:id="9" w:author="Author" w:date="2016-02-25T09:57:00Z">
            <w:trPr>
              <w:trHeight w:val="232"/>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Otter</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Freshwater habitats throughout Scotland</w:t>
            </w:r>
          </w:p>
        </w:tc>
      </w:tr>
      <w:tr w:rsidR="00840705" w:rsidTr="00840705">
        <w:trPr>
          <w:trHeight w:val="232"/>
          <w:trPrChange w:id="14" w:author="Author" w:date="2016-02-25T09:57:00Z">
            <w:trPr>
              <w:trHeight w:val="232"/>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2</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proofErr w:type="spellStart"/>
            <w:r>
              <w:rPr>
                <w:rFonts w:ascii="Arial" w:hAnsi="Arial" w:cs="Arial"/>
                <w:sz w:val="20"/>
                <w:szCs w:val="20"/>
                <w:lang w:eastAsia="en-GB"/>
              </w:rPr>
              <w:t>Bluenosed</w:t>
            </w:r>
            <w:proofErr w:type="spellEnd"/>
            <w:r>
              <w:rPr>
                <w:rFonts w:ascii="Arial" w:hAnsi="Arial" w:cs="Arial"/>
                <w:sz w:val="20"/>
                <w:szCs w:val="20"/>
                <w:lang w:eastAsia="en-GB"/>
              </w:rPr>
              <w:t xml:space="preserve"> dolphin</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Seen around the coasts of Scotland</w:t>
            </w:r>
          </w:p>
        </w:tc>
      </w:tr>
      <w:tr w:rsidR="00840705" w:rsidTr="00840705">
        <w:trPr>
          <w:trHeight w:hRule="exact" w:val="283"/>
          <w:trPrChange w:id="1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2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3</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2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proofErr w:type="spellStart"/>
            <w:r>
              <w:rPr>
                <w:rFonts w:ascii="Arial" w:hAnsi="Arial" w:cs="Arial"/>
                <w:sz w:val="20"/>
                <w:szCs w:val="20"/>
                <w:lang w:eastAsia="en-GB"/>
              </w:rPr>
              <w:t>Habour</w:t>
            </w:r>
            <w:proofErr w:type="spellEnd"/>
            <w:r>
              <w:rPr>
                <w:rFonts w:ascii="Arial" w:hAnsi="Arial" w:cs="Arial"/>
                <w:sz w:val="20"/>
                <w:szCs w:val="20"/>
                <w:lang w:eastAsia="en-GB"/>
              </w:rPr>
              <w:t xml:space="preserve"> seal</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2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2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Along the West Coast, the Hebrides, Orkney and Shetland</w:t>
            </w:r>
          </w:p>
        </w:tc>
      </w:tr>
      <w:tr w:rsidR="00840705" w:rsidTr="00840705">
        <w:trPr>
          <w:trHeight w:hRule="exact" w:val="283"/>
          <w:trPrChange w:id="2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2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4</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2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proofErr w:type="spellStart"/>
            <w:r>
              <w:rPr>
                <w:rFonts w:ascii="Arial" w:hAnsi="Arial" w:cs="Arial"/>
                <w:sz w:val="20"/>
                <w:szCs w:val="20"/>
                <w:lang w:eastAsia="en-GB"/>
              </w:rPr>
              <w:t>Minke</w:t>
            </w:r>
            <w:proofErr w:type="spellEnd"/>
            <w:r>
              <w:rPr>
                <w:rFonts w:ascii="Arial" w:hAnsi="Arial" w:cs="Arial"/>
                <w:sz w:val="20"/>
                <w:szCs w:val="20"/>
                <w:lang w:eastAsia="en-GB"/>
              </w:rPr>
              <w:t xml:space="preserve"> whale</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2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2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 xml:space="preserve">Waters between Mull and </w:t>
            </w:r>
            <w:proofErr w:type="spellStart"/>
            <w:r>
              <w:rPr>
                <w:rFonts w:ascii="Arial" w:hAnsi="Arial" w:cs="Arial"/>
                <w:sz w:val="20"/>
                <w:szCs w:val="20"/>
                <w:lang w:eastAsia="en-GB"/>
              </w:rPr>
              <w:t>Ardnamurchan</w:t>
            </w:r>
            <w:proofErr w:type="spellEnd"/>
          </w:p>
        </w:tc>
      </w:tr>
      <w:tr w:rsidR="00840705" w:rsidTr="00840705">
        <w:trPr>
          <w:trHeight w:hRule="exact" w:val="283"/>
          <w:trPrChange w:id="2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3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5</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3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Pine marten</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3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3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Woodland along the West Coast</w:t>
            </w:r>
          </w:p>
        </w:tc>
      </w:tr>
      <w:tr w:rsidR="00840705" w:rsidTr="00840705">
        <w:trPr>
          <w:trHeight w:hRule="exact" w:val="283"/>
          <w:trPrChange w:id="3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3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6</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3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Red deer</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3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3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Upland forests and moorlands throughout Scotland</w:t>
            </w:r>
          </w:p>
        </w:tc>
      </w:tr>
      <w:tr w:rsidR="00840705" w:rsidTr="00840705">
        <w:trPr>
          <w:trHeight w:hRule="exact" w:val="283"/>
          <w:trPrChange w:id="3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4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7</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4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Red squirrel</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4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4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proofErr w:type="spellStart"/>
            <w:r>
              <w:rPr>
                <w:rFonts w:ascii="Arial" w:hAnsi="Arial" w:cs="Arial"/>
                <w:sz w:val="20"/>
                <w:szCs w:val="20"/>
                <w:lang w:eastAsia="en-GB"/>
              </w:rPr>
              <w:t>Strathspey</w:t>
            </w:r>
            <w:proofErr w:type="spellEnd"/>
            <w:r>
              <w:rPr>
                <w:rFonts w:ascii="Arial" w:hAnsi="Arial" w:cs="Arial"/>
                <w:sz w:val="20"/>
                <w:szCs w:val="20"/>
                <w:lang w:eastAsia="en-GB"/>
              </w:rPr>
              <w:t>, Deeside and glens west of Loch Ness</w:t>
            </w:r>
          </w:p>
        </w:tc>
      </w:tr>
      <w:tr w:rsidR="00840705" w:rsidTr="00840705">
        <w:trPr>
          <w:trHeight w:hRule="exact" w:val="283"/>
          <w:trPrChange w:id="4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4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8</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4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Wildcat</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4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Mammal</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4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Aberdeenshire, Moray and the Highland region</w:t>
            </w:r>
          </w:p>
        </w:tc>
      </w:tr>
      <w:tr w:rsidR="00840705" w:rsidTr="00840705">
        <w:trPr>
          <w:trHeight w:hRule="exact" w:val="283"/>
          <w:trPrChange w:id="4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5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9</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5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Osprey</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5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Bird of prey</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5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Highlands and the Borders</w:t>
            </w:r>
          </w:p>
        </w:tc>
      </w:tr>
      <w:tr w:rsidR="00840705" w:rsidTr="00840705">
        <w:trPr>
          <w:trHeight w:hRule="exact" w:val="283"/>
          <w:trPrChange w:id="5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5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10</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5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Peregrine falcon</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5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Bird of prey</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5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Throughout Scotland</w:t>
            </w:r>
          </w:p>
        </w:tc>
      </w:tr>
      <w:tr w:rsidR="00840705" w:rsidTr="00840705">
        <w:trPr>
          <w:trHeight w:hRule="exact" w:val="283"/>
          <w:trPrChange w:id="5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6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11</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6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Red kite</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6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Bird of prey</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6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 xml:space="preserve">Black Isle, the </w:t>
            </w:r>
            <w:proofErr w:type="spellStart"/>
            <w:r>
              <w:rPr>
                <w:rFonts w:ascii="Arial" w:hAnsi="Arial" w:cs="Arial"/>
                <w:sz w:val="20"/>
                <w:szCs w:val="20"/>
                <w:lang w:eastAsia="en-GB"/>
              </w:rPr>
              <w:t>Trossachs</w:t>
            </w:r>
            <w:proofErr w:type="spellEnd"/>
            <w:r>
              <w:rPr>
                <w:rFonts w:ascii="Arial" w:hAnsi="Arial" w:cs="Arial"/>
                <w:sz w:val="20"/>
                <w:szCs w:val="20"/>
                <w:lang w:eastAsia="en-GB"/>
              </w:rPr>
              <w:t xml:space="preserve"> and Dumfries and Galloway</w:t>
            </w:r>
          </w:p>
        </w:tc>
      </w:tr>
      <w:tr w:rsidR="00840705" w:rsidTr="00840705">
        <w:trPr>
          <w:trHeight w:hRule="exact" w:val="283"/>
          <w:trPrChange w:id="6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6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12</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6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Golden eagle</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6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Bird of prey</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6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Isle of Mull</w:t>
            </w:r>
          </w:p>
        </w:tc>
      </w:tr>
      <w:tr w:rsidR="00840705" w:rsidTr="00840705">
        <w:trPr>
          <w:trHeight w:hRule="exact" w:val="283"/>
          <w:trPrChange w:id="6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7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13</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7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Puffin</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7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Sea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7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Around the coasts of Scotland from Galloway to Wick and St Kilda</w:t>
            </w:r>
          </w:p>
        </w:tc>
      </w:tr>
      <w:tr w:rsidR="00840705" w:rsidTr="00840705">
        <w:trPr>
          <w:trHeight w:hRule="exact" w:val="283"/>
          <w:trPrChange w:id="7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7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14</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7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Gannet</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7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Sea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7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Bass Rock, Ailsa Craig and St Kilda</w:t>
            </w:r>
          </w:p>
        </w:tc>
      </w:tr>
      <w:tr w:rsidR="00840705" w:rsidTr="00840705">
        <w:trPr>
          <w:trHeight w:hRule="exact" w:val="283"/>
          <w:trPrChange w:id="7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8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15</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8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proofErr w:type="spellStart"/>
            <w:r>
              <w:rPr>
                <w:rFonts w:ascii="Arial" w:hAnsi="Arial" w:cs="Arial"/>
                <w:sz w:val="20"/>
                <w:szCs w:val="20"/>
                <w:lang w:eastAsia="en-GB"/>
              </w:rPr>
              <w:t>Guilliemot</w:t>
            </w:r>
            <w:proofErr w:type="spellEnd"/>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8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Sea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8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Orkney, Shetland and Sound of Harris</w:t>
            </w:r>
          </w:p>
        </w:tc>
      </w:tr>
      <w:tr w:rsidR="00840705" w:rsidTr="00840705">
        <w:trPr>
          <w:trHeight w:hRule="exact" w:val="283"/>
          <w:trPrChange w:id="8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8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16</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8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proofErr w:type="spellStart"/>
            <w:r>
              <w:rPr>
                <w:rFonts w:ascii="Arial" w:hAnsi="Arial" w:cs="Arial"/>
                <w:sz w:val="20"/>
                <w:szCs w:val="20"/>
                <w:lang w:eastAsia="en-GB"/>
              </w:rPr>
              <w:t>Capercaillie</w:t>
            </w:r>
            <w:proofErr w:type="spellEnd"/>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8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Inland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8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Pinewoods around the Cairngorm mountains</w:t>
            </w:r>
          </w:p>
        </w:tc>
      </w:tr>
      <w:tr w:rsidR="00840705" w:rsidTr="00840705">
        <w:trPr>
          <w:trHeight w:hRule="exact" w:val="283"/>
          <w:trPrChange w:id="8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9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17</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9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Chough</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9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Inland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9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Islay</w:t>
            </w:r>
          </w:p>
        </w:tc>
      </w:tr>
      <w:tr w:rsidR="00840705" w:rsidTr="00840705">
        <w:trPr>
          <w:trHeight w:hRule="exact" w:val="283"/>
          <w:trPrChange w:id="9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9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18</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9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Ptarmigan</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9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Inland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9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 xml:space="preserve">Mountains in Cairngorms, Ben Nevis and </w:t>
            </w:r>
            <w:proofErr w:type="spellStart"/>
            <w:r>
              <w:rPr>
                <w:rFonts w:ascii="Arial" w:hAnsi="Arial" w:cs="Arial"/>
                <w:sz w:val="20"/>
                <w:szCs w:val="20"/>
                <w:lang w:eastAsia="en-GB"/>
              </w:rPr>
              <w:t>Wester</w:t>
            </w:r>
            <w:proofErr w:type="spellEnd"/>
            <w:r>
              <w:rPr>
                <w:rFonts w:ascii="Arial" w:hAnsi="Arial" w:cs="Arial"/>
                <w:sz w:val="20"/>
                <w:szCs w:val="20"/>
                <w:lang w:eastAsia="en-GB"/>
              </w:rPr>
              <w:t xml:space="preserve"> Ross</w:t>
            </w:r>
          </w:p>
        </w:tc>
      </w:tr>
      <w:tr w:rsidR="00840705" w:rsidTr="00840705">
        <w:trPr>
          <w:trHeight w:hRule="exact" w:val="283"/>
          <w:trPrChange w:id="9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0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19</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0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Red grouse</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0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Inland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0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Heather moorlands throughout Scotland</w:t>
            </w:r>
          </w:p>
        </w:tc>
      </w:tr>
      <w:tr w:rsidR="00840705" w:rsidTr="00840705">
        <w:trPr>
          <w:trHeight w:hRule="exact" w:val="283"/>
          <w:trPrChange w:id="10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0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20</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0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Dotterel</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0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Wading and ground nesting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0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High plateaus in the Highlands</w:t>
            </w:r>
          </w:p>
        </w:tc>
      </w:tr>
      <w:tr w:rsidR="00840705" w:rsidTr="00840705">
        <w:trPr>
          <w:trHeight w:hRule="exact" w:val="283"/>
          <w:trPrChange w:id="10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1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21</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1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Oystercatcher</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1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Wading and ground nesting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1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Coastal beaches and beside rocky coves</w:t>
            </w:r>
          </w:p>
        </w:tc>
      </w:tr>
      <w:tr w:rsidR="00840705" w:rsidTr="00840705">
        <w:trPr>
          <w:trHeight w:hRule="exact" w:val="283"/>
          <w:trPrChange w:id="11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1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22</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1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Red-necked phalarope</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1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Wading and ground nesting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1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Western and Northern Isles of Scotland</w:t>
            </w:r>
          </w:p>
        </w:tc>
      </w:tr>
      <w:tr w:rsidR="00840705" w:rsidTr="00840705">
        <w:trPr>
          <w:trHeight w:hRule="exact" w:val="283"/>
          <w:trPrChange w:id="11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2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23</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2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Red-throated diver</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2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Wading and ground nesting bird</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2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Shetland, Orkney, and the Outer Hebrides</w:t>
            </w:r>
          </w:p>
        </w:tc>
      </w:tr>
      <w:tr w:rsidR="00840705" w:rsidTr="00840705">
        <w:trPr>
          <w:trHeight w:hRule="exact" w:val="283"/>
          <w:trPrChange w:id="124"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25"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24</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26"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Atlantic salmon</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27"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Fish</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28"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Freshwater streams and rivers of Scotland</w:t>
            </w:r>
          </w:p>
        </w:tc>
      </w:tr>
      <w:tr w:rsidR="00840705" w:rsidTr="00840705">
        <w:trPr>
          <w:trHeight w:hRule="exact" w:val="283"/>
          <w:trPrChange w:id="129" w:author="Author" w:date="2016-02-25T09:57:00Z">
            <w:trPr>
              <w:trHeight w:val="283"/>
            </w:trPr>
          </w:trPrChange>
        </w:trPr>
        <w:tc>
          <w:tcPr>
            <w:tcW w:w="402" w:type="pct"/>
            <w:tcBorders>
              <w:top w:val="single" w:sz="4" w:space="0" w:color="auto"/>
              <w:left w:val="single" w:sz="4" w:space="0" w:color="auto"/>
              <w:bottom w:val="single" w:sz="4" w:space="0" w:color="auto"/>
              <w:right w:val="single" w:sz="4" w:space="0" w:color="auto"/>
            </w:tcBorders>
            <w:shd w:val="clear" w:color="auto" w:fill="auto"/>
            <w:noWrap/>
            <w:tcMar>
              <w:top w:w="72" w:type="dxa"/>
              <w:left w:w="72" w:type="dxa"/>
              <w:bottom w:w="72" w:type="dxa"/>
              <w:right w:w="72" w:type="dxa"/>
            </w:tcMar>
            <w:hideMark/>
            <w:tcPrChange w:id="130" w:author="Author" w:date="2016-02-25T09:57:00Z">
              <w:tcPr>
                <w:tcW w:w="402" w:type="pct"/>
                <w:tcBorders>
                  <w:top w:val="single" w:sz="4" w:space="4" w:color="auto"/>
                  <w:left w:val="single" w:sz="4" w:space="4" w:color="auto"/>
                  <w:bottom w:val="single" w:sz="4" w:space="4" w:color="auto"/>
                  <w:right w:val="single" w:sz="4" w:space="4" w:color="auto"/>
                </w:tcBorders>
                <w:shd w:val="clear" w:color="auto" w:fill="auto"/>
                <w:noWrap/>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25</w:t>
            </w:r>
          </w:p>
        </w:tc>
        <w:tc>
          <w:tcPr>
            <w:tcW w:w="855"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31" w:author="Author" w:date="2016-02-25T09:57:00Z">
              <w:tcPr>
                <w:tcW w:w="855"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Basking shark</w:t>
            </w:r>
          </w:p>
        </w:tc>
        <w:tc>
          <w:tcPr>
            <w:tcW w:w="1337"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32" w:author="Author" w:date="2016-02-25T09:57:00Z">
              <w:tcPr>
                <w:tcW w:w="1337"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Fish</w:t>
            </w:r>
          </w:p>
        </w:tc>
        <w:tc>
          <w:tcPr>
            <w:tcW w:w="2406"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hideMark/>
            <w:tcPrChange w:id="133" w:author="Author" w:date="2016-02-25T09:57:00Z">
              <w:tcPr>
                <w:tcW w:w="2406" w:type="pct"/>
                <w:tcBorders>
                  <w:top w:val="single" w:sz="4" w:space="4" w:color="auto"/>
                  <w:left w:val="single" w:sz="4" w:space="4" w:color="auto"/>
                  <w:bottom w:val="single" w:sz="4" w:space="4" w:color="auto"/>
                  <w:right w:val="single" w:sz="4" w:space="4" w:color="auto"/>
                </w:tcBorders>
                <w:shd w:val="clear" w:color="auto" w:fill="auto"/>
                <w:tcMar>
                  <w:top w:w="72" w:type="dxa"/>
                  <w:left w:w="72" w:type="dxa"/>
                  <w:bottom w:w="72" w:type="dxa"/>
                  <w:right w:w="72" w:type="dxa"/>
                </w:tcMar>
                <w:hideMark/>
              </w:tcPr>
            </w:tcPrChange>
          </w:tcPr>
          <w:p w:rsidR="00840705" w:rsidRDefault="00840705">
            <w:pPr>
              <w:pStyle w:val="NoSpacing"/>
              <w:rPr>
                <w:rFonts w:ascii="Arial" w:hAnsi="Arial" w:cs="Arial"/>
                <w:sz w:val="20"/>
                <w:szCs w:val="20"/>
                <w:lang w:eastAsia="en-GB"/>
              </w:rPr>
            </w:pPr>
            <w:r>
              <w:rPr>
                <w:rFonts w:ascii="Arial" w:hAnsi="Arial" w:cs="Arial"/>
                <w:sz w:val="20"/>
                <w:szCs w:val="20"/>
                <w:lang w:eastAsia="en-GB"/>
              </w:rPr>
              <w:t>Along the West Coast of Scotland</w:t>
            </w:r>
          </w:p>
        </w:tc>
      </w:tr>
    </w:tbl>
    <w:p w:rsidR="00840705" w:rsidRDefault="00840705" w:rsidP="00840705">
      <w:pPr>
        <w:spacing w:line="240" w:lineRule="auto"/>
        <w:rPr>
          <w:b/>
        </w:rPr>
        <w:sectPr w:rsidR="00840705">
          <w:pgSz w:w="16840" w:h="11907" w:orient="landscape"/>
          <w:pgMar w:top="1134" w:right="1985" w:bottom="1134" w:left="1985" w:header="720" w:footer="720" w:gutter="0"/>
          <w:cols w:space="720"/>
        </w:sectPr>
      </w:pPr>
    </w:p>
    <w:p w:rsidR="00840705" w:rsidRDefault="00840705" w:rsidP="00840705">
      <w:pPr>
        <w:spacing w:line="240" w:lineRule="auto"/>
        <w:rPr>
          <w:b/>
        </w:rPr>
      </w:pPr>
      <w:r>
        <w:rPr>
          <w:rFonts w:cs="Arial"/>
          <w:b/>
        </w:rPr>
        <w:lastRenderedPageBreak/>
        <w:t>Detailed requirements of the website (Phase 1)</w:t>
      </w:r>
    </w:p>
    <w:p w:rsidR="00840705" w:rsidRDefault="00840705" w:rsidP="00840705">
      <w:pPr>
        <w:spacing w:line="240" w:lineRule="auto"/>
      </w:pPr>
      <w:r>
        <w:t>There are only two pages required for Phase 1 of the website; the Home page and the Search Results page. Each of these should link to the other. This link may be activated by a hyperlink or by a button script.</w:t>
      </w:r>
    </w:p>
    <w:p w:rsidR="00840705" w:rsidRDefault="00840705" w:rsidP="00840705">
      <w:pPr>
        <w:spacing w:line="240" w:lineRule="auto"/>
      </w:pPr>
    </w:p>
    <w:p w:rsidR="00840705" w:rsidRDefault="00840705" w:rsidP="00840705">
      <w:pPr>
        <w:spacing w:line="240" w:lineRule="auto"/>
        <w:rPr>
          <w:u w:val="single"/>
        </w:rPr>
      </w:pPr>
    </w:p>
    <w:p w:rsidR="00840705" w:rsidRDefault="00840705" w:rsidP="00840705">
      <w:pPr>
        <w:spacing w:line="240" w:lineRule="auto"/>
        <w:rPr>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2113915</wp:posOffset>
                </wp:positionH>
                <wp:positionV relativeFrom="paragraph">
                  <wp:posOffset>1242060</wp:posOffset>
                </wp:positionV>
                <wp:extent cx="1509395" cy="415290"/>
                <wp:effectExtent l="0" t="0" r="14605" b="247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415290"/>
                        </a:xfrm>
                        <a:prstGeom prst="rect">
                          <a:avLst/>
                        </a:prstGeom>
                        <a:solidFill>
                          <a:srgbClr val="FFFFFF"/>
                        </a:solidFill>
                        <a:ln w="9525">
                          <a:solidFill>
                            <a:srgbClr val="000000"/>
                          </a:solidFill>
                          <a:miter lim="800000"/>
                          <a:headEnd/>
                          <a:tailEnd/>
                        </a:ln>
                      </wps:spPr>
                      <wps:txbx>
                        <w:txbxContent>
                          <w:p w:rsidR="00840705" w:rsidRDefault="00840705" w:rsidP="00840705">
                            <w:pPr>
                              <w:spacing w:before="120" w:after="120" w:line="240" w:lineRule="auto"/>
                              <w:jc w:val="center"/>
                              <w:rPr>
                                <w:rFonts w:cs="Arial"/>
                              </w:rPr>
                            </w:pPr>
                            <w:r>
                              <w:rPr>
                                <w:rFonts w:cs="Arial"/>
                              </w:rPr>
                              <w:t>Search Results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166.45pt;margin-top:97.8pt;width:118.85pt;height:32.7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">
                <v:textbox style="mso-fit-shape-to-text:t">
                  <w:txbxContent>
                    <w:p w:rsidR="00840705" w:rsidRDefault="00840705" w:rsidP="00840705">
                      <w:pPr>
                        <w:spacing w:before="120" w:after="120" w:line="240" w:lineRule="auto"/>
                        <w:jc w:val="center"/>
                        <w:rPr>
                          <w:rFonts w:cs="Arial"/>
                        </w:rPr>
                      </w:pPr>
                      <w:r>
                        <w:rPr>
                          <w:rFonts w:cs="Arial"/>
                        </w:rPr>
                        <w:t>Search Results page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2103755</wp:posOffset>
                </wp:positionH>
                <wp:positionV relativeFrom="paragraph">
                  <wp:posOffset>0</wp:posOffset>
                </wp:positionV>
                <wp:extent cx="1509395" cy="415290"/>
                <wp:effectExtent l="0" t="0" r="14605" b="2476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415290"/>
                        </a:xfrm>
                        <a:prstGeom prst="rect">
                          <a:avLst/>
                        </a:prstGeom>
                        <a:solidFill>
                          <a:srgbClr val="FFFFFF"/>
                        </a:solidFill>
                        <a:ln w="9525">
                          <a:solidFill>
                            <a:srgbClr val="000000"/>
                          </a:solidFill>
                          <a:miter lim="800000"/>
                          <a:headEnd/>
                          <a:tailEnd/>
                        </a:ln>
                      </wps:spPr>
                      <wps:txbx>
                        <w:txbxContent>
                          <w:p w:rsidR="00840705" w:rsidRDefault="00840705" w:rsidP="00840705">
                            <w:pPr>
                              <w:spacing w:before="120" w:after="120" w:line="240" w:lineRule="auto"/>
                              <w:jc w:val="center"/>
                              <w:rPr>
                                <w:rFonts w:cs="Arial"/>
                              </w:rPr>
                            </w:pPr>
                            <w:r>
                              <w:rPr>
                                <w:rFonts w:cs="Arial"/>
                              </w:rPr>
                              <w:t>Home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07" o:spid="_x0000_s1030" type="#_x0000_t202" style="position:absolute;margin-left:165.65pt;margin-top:0;width:118.85pt;height:32.7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">
                <v:textbox style="mso-fit-shape-to-text:t">
                  <w:txbxContent>
                    <w:p w:rsidR="00840705" w:rsidRDefault="00840705" w:rsidP="00840705">
                      <w:pPr>
                        <w:spacing w:before="120" w:after="120" w:line="240" w:lineRule="auto"/>
                        <w:jc w:val="center"/>
                        <w:rPr>
                          <w:rFonts w:cs="Arial"/>
                        </w:rPr>
                      </w:pPr>
                      <w:r>
                        <w:rPr>
                          <w:rFonts w:cs="Arial"/>
                        </w:rPr>
                        <w:t>Home page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2486660</wp:posOffset>
                </wp:positionH>
                <wp:positionV relativeFrom="paragraph">
                  <wp:posOffset>807085</wp:posOffset>
                </wp:positionV>
                <wp:extent cx="723900" cy="0"/>
                <wp:effectExtent l="57785" t="16510" r="56515"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39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5.8pt;margin-top:63.55pt;width:57pt;height:0;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">
                <v:stroke startarrow="block" endarrow="block"/>
              </v:shape>
            </w:pict>
          </mc:Fallback>
        </mc:AlternateContent>
      </w:r>
    </w:p>
    <w:p w:rsidR="00840705" w:rsidRDefault="00840705" w:rsidP="00840705">
      <w:pPr>
        <w:spacing w:line="240" w:lineRule="auto"/>
        <w:rPr>
          <w:b/>
          <w:u w:val="single"/>
        </w:rPr>
      </w:pPr>
    </w:p>
    <w:p w:rsidR="00840705" w:rsidRDefault="00840705" w:rsidP="00840705">
      <w:pPr>
        <w:spacing w:line="240" w:lineRule="auto"/>
        <w:rPr>
          <w:b/>
          <w:u w:val="single"/>
        </w:rPr>
      </w:pPr>
    </w:p>
    <w:p w:rsidR="00840705" w:rsidRDefault="00840705" w:rsidP="00840705">
      <w:pPr>
        <w:spacing w:line="240" w:lineRule="auto"/>
        <w:rPr>
          <w:b/>
          <w:u w:val="single"/>
        </w:rPr>
      </w:pPr>
    </w:p>
    <w:p w:rsidR="00840705" w:rsidRDefault="00840705" w:rsidP="00840705">
      <w:pPr>
        <w:spacing w:line="240" w:lineRule="auto"/>
        <w:rPr>
          <w:b/>
          <w:u w:val="single"/>
        </w:rPr>
      </w:pPr>
    </w:p>
    <w:p w:rsidR="00840705" w:rsidRDefault="00840705" w:rsidP="00840705">
      <w:pPr>
        <w:spacing w:line="240" w:lineRule="auto"/>
        <w:rPr>
          <w:b/>
          <w:u w:val="single"/>
        </w:rPr>
      </w:pPr>
    </w:p>
    <w:p w:rsidR="00840705" w:rsidRDefault="00840705" w:rsidP="00840705">
      <w:pPr>
        <w:spacing w:line="240" w:lineRule="auto"/>
        <w:rPr>
          <w:b/>
        </w:rPr>
      </w:pPr>
    </w:p>
    <w:p w:rsidR="00840705" w:rsidRDefault="00840705" w:rsidP="00840705">
      <w:pPr>
        <w:spacing w:line="240" w:lineRule="auto"/>
        <w:rPr>
          <w:b/>
        </w:rPr>
      </w:pPr>
    </w:p>
    <w:p w:rsidR="00840705" w:rsidRDefault="00840705" w:rsidP="00840705">
      <w:pPr>
        <w:spacing w:line="240" w:lineRule="auto"/>
        <w:rPr>
          <w:rFonts w:cs="Arial"/>
          <w:b/>
        </w:rPr>
      </w:pPr>
    </w:p>
    <w:p w:rsidR="00840705" w:rsidRDefault="00840705" w:rsidP="00840705">
      <w:pPr>
        <w:spacing w:line="240" w:lineRule="auto"/>
        <w:rPr>
          <w:rFonts w:cs="Arial"/>
          <w:b/>
        </w:rPr>
      </w:pPr>
    </w:p>
    <w:p w:rsidR="00840705" w:rsidRDefault="00840705" w:rsidP="00840705">
      <w:pPr>
        <w:spacing w:line="240" w:lineRule="auto"/>
        <w:rPr>
          <w:rFonts w:cs="Arial"/>
          <w:b/>
        </w:rPr>
      </w:pPr>
    </w:p>
    <w:p w:rsidR="00840705" w:rsidRDefault="00840705" w:rsidP="00840705">
      <w:pPr>
        <w:spacing w:line="240" w:lineRule="auto"/>
        <w:rPr>
          <w:rFonts w:cs="Arial"/>
          <w:b/>
        </w:rPr>
      </w:pPr>
    </w:p>
    <w:p w:rsidR="00840705" w:rsidRDefault="00840705" w:rsidP="00840705">
      <w:pPr>
        <w:pStyle w:val="ListParagraph"/>
        <w:numPr>
          <w:ilvl w:val="0"/>
          <w:numId w:val="3"/>
        </w:numPr>
        <w:spacing w:line="240" w:lineRule="auto"/>
        <w:rPr>
          <w:rFonts w:cs="Arial"/>
        </w:rPr>
      </w:pPr>
      <w:r>
        <w:rPr>
          <w:rFonts w:cs="Arial"/>
        </w:rPr>
        <w:t xml:space="preserve">The </w:t>
      </w:r>
      <w:r>
        <w:rPr>
          <w:rFonts w:cs="Arial"/>
          <w:b/>
        </w:rPr>
        <w:t>Home page</w:t>
      </w:r>
      <w:r>
        <w:rPr>
          <w:rFonts w:cs="Arial"/>
        </w:rPr>
        <w:t xml:space="preserve"> should:</w:t>
      </w:r>
    </w:p>
    <w:p w:rsidR="00840705" w:rsidRDefault="00840705" w:rsidP="00840705">
      <w:pPr>
        <w:pStyle w:val="Secondorderbullet"/>
        <w:ind w:left="714" w:hanging="357"/>
      </w:pPr>
      <w:r>
        <w:t>welcome visitors to the site</w:t>
      </w:r>
    </w:p>
    <w:p w:rsidR="00840705" w:rsidRDefault="00840705" w:rsidP="00840705">
      <w:pPr>
        <w:pStyle w:val="Secondorderbullet"/>
        <w:ind w:left="714" w:hanging="357"/>
      </w:pPr>
      <w:r>
        <w:t>display the introductory paragraph provided by the Wild Scot Trust</w:t>
      </w:r>
    </w:p>
    <w:p w:rsidR="00840705" w:rsidRDefault="00840705" w:rsidP="00840705">
      <w:pPr>
        <w:pStyle w:val="Secondorderbullet"/>
        <w:ind w:left="714" w:hanging="357"/>
        <w:rPr>
          <w:rFonts w:cs="Arial"/>
        </w:rPr>
      </w:pPr>
      <w:r>
        <w:t>provide a search facility that allows site visitors to search the wildlife</w:t>
      </w:r>
      <w:r>
        <w:rPr>
          <w:rFonts w:cs="Arial"/>
        </w:rPr>
        <w:t xml:space="preserve"> by name or by category</w:t>
      </w:r>
    </w:p>
    <w:p w:rsidR="00840705" w:rsidRDefault="00840705" w:rsidP="00840705">
      <w:pPr>
        <w:pStyle w:val="ListParagraph"/>
        <w:spacing w:line="240" w:lineRule="auto"/>
        <w:ind w:left="0"/>
        <w:rPr>
          <w:rFonts w:cs="Arial"/>
        </w:rPr>
      </w:pPr>
    </w:p>
    <w:p w:rsidR="00840705" w:rsidRDefault="00840705" w:rsidP="00840705">
      <w:pPr>
        <w:pStyle w:val="ListParagraph"/>
        <w:numPr>
          <w:ilvl w:val="0"/>
          <w:numId w:val="3"/>
        </w:numPr>
        <w:spacing w:line="240" w:lineRule="auto"/>
        <w:rPr>
          <w:rFonts w:cs="Arial"/>
        </w:rPr>
      </w:pPr>
      <w:r>
        <w:rPr>
          <w:rFonts w:cs="Arial"/>
        </w:rPr>
        <w:t xml:space="preserve">The </w:t>
      </w:r>
      <w:r>
        <w:rPr>
          <w:rFonts w:cs="Arial"/>
          <w:b/>
        </w:rPr>
        <w:t>Search Results page</w:t>
      </w:r>
      <w:r>
        <w:rPr>
          <w:rFonts w:cs="Arial"/>
        </w:rPr>
        <w:t xml:space="preserve"> should display details of the animals </w:t>
      </w:r>
      <w:r>
        <w:rPr>
          <w:rFonts w:cs="Arial"/>
        </w:rPr>
        <w:br/>
        <w:t xml:space="preserve">(Animal Name, Category and Best Place </w:t>
      </w:r>
      <w:proofErr w:type="gramStart"/>
      <w:r>
        <w:rPr>
          <w:rFonts w:cs="Arial"/>
        </w:rPr>
        <w:t>To</w:t>
      </w:r>
      <w:proofErr w:type="gramEnd"/>
      <w:r>
        <w:rPr>
          <w:rFonts w:cs="Arial"/>
        </w:rPr>
        <w:t xml:space="preserve"> See) selected by the user; if no animals are available, a suitable error message should be displayed.</w:t>
      </w:r>
    </w:p>
    <w:p w:rsidR="00840705" w:rsidRDefault="00840705" w:rsidP="00840705">
      <w:pPr>
        <w:pStyle w:val="ListParagraph"/>
        <w:spacing w:line="240" w:lineRule="auto"/>
        <w:ind w:left="360"/>
        <w:rPr>
          <w:rFonts w:cs="Arial"/>
        </w:rPr>
      </w:pPr>
    </w:p>
    <w:p w:rsidR="00840705" w:rsidRDefault="00840705" w:rsidP="00840705">
      <w:pPr>
        <w:pStyle w:val="ListParagraph"/>
        <w:numPr>
          <w:ilvl w:val="0"/>
          <w:numId w:val="3"/>
        </w:numPr>
        <w:spacing w:line="240" w:lineRule="auto"/>
        <w:rPr>
          <w:rFonts w:cs="Arial"/>
        </w:rPr>
      </w:pPr>
      <w:r>
        <w:rPr>
          <w:rFonts w:cs="Arial"/>
        </w:rPr>
        <w:t>The Wild Scot Trust wants to store the following details about each of the animals in a database table that will be managed by a database server:</w:t>
      </w:r>
    </w:p>
    <w:p w:rsidR="00840705" w:rsidRDefault="00840705" w:rsidP="00840705">
      <w:pPr>
        <w:pStyle w:val="Secondorderbullet"/>
        <w:ind w:left="714" w:hanging="357"/>
        <w:rPr>
          <w:rFonts w:cs="Arial"/>
        </w:rPr>
      </w:pPr>
      <w:r>
        <w:rPr>
          <w:rFonts w:cs="Arial"/>
        </w:rPr>
        <w:t>Animal ID</w:t>
      </w:r>
    </w:p>
    <w:p w:rsidR="00840705" w:rsidRDefault="00840705" w:rsidP="00840705">
      <w:pPr>
        <w:pStyle w:val="Secondorderbullet"/>
        <w:ind w:left="714" w:hanging="357"/>
        <w:rPr>
          <w:rFonts w:cs="Arial"/>
        </w:rPr>
      </w:pPr>
      <w:r>
        <w:rPr>
          <w:rFonts w:cs="Arial"/>
        </w:rPr>
        <w:t>Animal Name</w:t>
      </w:r>
    </w:p>
    <w:p w:rsidR="00840705" w:rsidRDefault="00840705" w:rsidP="00840705">
      <w:pPr>
        <w:pStyle w:val="Secondorderbullet"/>
        <w:ind w:left="714" w:hanging="357"/>
        <w:rPr>
          <w:rFonts w:cs="Arial"/>
        </w:rPr>
      </w:pPr>
      <w:r>
        <w:rPr>
          <w:rFonts w:cs="Arial"/>
        </w:rPr>
        <w:t>Category</w:t>
      </w:r>
    </w:p>
    <w:p w:rsidR="00840705" w:rsidRDefault="00840705" w:rsidP="00840705">
      <w:pPr>
        <w:pStyle w:val="Secondorderbullet"/>
        <w:ind w:left="714" w:hanging="357"/>
        <w:rPr>
          <w:rFonts w:cs="Arial"/>
        </w:rPr>
      </w:pPr>
      <w:r>
        <w:rPr>
          <w:rFonts w:cs="Arial"/>
        </w:rPr>
        <w:t>Best Place To See</w:t>
      </w:r>
    </w:p>
    <w:p w:rsidR="00840705" w:rsidRDefault="00840705" w:rsidP="00840705"/>
    <w:p w:rsidR="00840705" w:rsidRDefault="00840705" w:rsidP="00840705">
      <w:pPr>
        <w:spacing w:line="240" w:lineRule="auto"/>
        <w:ind w:left="360"/>
        <w:rPr>
          <w:rFonts w:cs="Arial"/>
        </w:rPr>
      </w:pPr>
      <w:r>
        <w:rPr>
          <w:rFonts w:cs="Arial"/>
        </w:rPr>
        <w:t xml:space="preserve">Note that Animal ID should be allocated automatically by the database server and should </w:t>
      </w:r>
      <w:r>
        <w:rPr>
          <w:rFonts w:cs="Arial"/>
          <w:b/>
        </w:rPr>
        <w:t>not</w:t>
      </w:r>
      <w:r>
        <w:rPr>
          <w:rFonts w:cs="Arial"/>
        </w:rPr>
        <w:t xml:space="preserve"> be entered by the user.</w:t>
      </w:r>
    </w:p>
    <w:p w:rsidR="00840705" w:rsidRDefault="00840705" w:rsidP="00840705">
      <w:pPr>
        <w:spacing w:line="240" w:lineRule="auto"/>
        <w:ind w:left="360"/>
        <w:rPr>
          <w:rFonts w:cs="Arial"/>
        </w:rPr>
      </w:pPr>
    </w:p>
    <w:p w:rsidR="00840705" w:rsidRDefault="00840705" w:rsidP="00840705">
      <w:pPr>
        <w:pStyle w:val="ListParagraph"/>
        <w:numPr>
          <w:ilvl w:val="0"/>
          <w:numId w:val="3"/>
        </w:numPr>
        <w:spacing w:line="240" w:lineRule="auto"/>
        <w:rPr>
          <w:rFonts w:cs="Arial"/>
        </w:rPr>
      </w:pPr>
      <w:r>
        <w:rPr>
          <w:rFonts w:cs="Arial"/>
        </w:rPr>
        <w:t xml:space="preserve">When using the search facility, visitors must enter at least </w:t>
      </w:r>
      <w:r>
        <w:rPr>
          <w:rFonts w:cs="Arial"/>
          <w:b/>
        </w:rPr>
        <w:t>one</w:t>
      </w:r>
      <w:r>
        <w:rPr>
          <w:rFonts w:cs="Arial"/>
        </w:rPr>
        <w:t xml:space="preserve"> search criteria to obtain a valid result. If the search criteria box is left empty, visitors should receive an appropriate error message, with a hyperlink back to the Home page, to enable them to resubmit search criteria.</w:t>
      </w:r>
    </w:p>
    <w:p w:rsidR="00840705" w:rsidRDefault="00840705" w:rsidP="00840705">
      <w:pPr>
        <w:pStyle w:val="ListParagraph"/>
        <w:spacing w:line="240" w:lineRule="auto"/>
        <w:ind w:left="360"/>
        <w:rPr>
          <w:rFonts w:cs="Arial"/>
        </w:rPr>
      </w:pPr>
    </w:p>
    <w:p w:rsidR="00840705" w:rsidRDefault="00840705" w:rsidP="00840705">
      <w:pPr>
        <w:pStyle w:val="ListParagraph"/>
        <w:numPr>
          <w:ilvl w:val="0"/>
          <w:numId w:val="3"/>
        </w:numPr>
        <w:spacing w:line="240" w:lineRule="auto"/>
        <w:rPr>
          <w:rFonts w:cs="Arial"/>
        </w:rPr>
      </w:pPr>
      <w:r>
        <w:rPr>
          <w:rFonts w:cs="Arial"/>
        </w:rPr>
        <w:t>Both pages should have a consistent layout, which must include the Wild Scot Trust logo.</w:t>
      </w:r>
    </w:p>
    <w:p w:rsidR="00840705" w:rsidRDefault="00840705" w:rsidP="00840705">
      <w:pPr>
        <w:spacing w:after="120" w:line="240" w:lineRule="auto"/>
        <w:ind w:left="357" w:hanging="357"/>
        <w:rPr>
          <w:rFonts w:cs="Arial"/>
          <w:b/>
        </w:rPr>
      </w:pPr>
      <w:r>
        <w:rPr>
          <w:rFonts w:cs="Arial"/>
          <w:b/>
        </w:rPr>
        <w:br w:type="page"/>
      </w:r>
      <w:r>
        <w:rPr>
          <w:rFonts w:cs="Arial"/>
          <w:b/>
        </w:rPr>
        <w:lastRenderedPageBreak/>
        <w:t>Task 2 — Part 1</w:t>
      </w:r>
    </w:p>
    <w:p w:rsidR="00840705" w:rsidRDefault="00840705" w:rsidP="00840705">
      <w:pPr>
        <w:pStyle w:val="Bullet"/>
      </w:pPr>
      <w:r>
        <w:t xml:space="preserve">Use an appropriate design methodology to show the planned structure of the </w:t>
      </w:r>
      <w:r>
        <w:rPr>
          <w:b/>
          <w:i/>
        </w:rPr>
        <w:t>animal</w:t>
      </w:r>
      <w:r>
        <w:rPr>
          <w:i/>
        </w:rPr>
        <w:t xml:space="preserve"> </w:t>
      </w:r>
      <w:r>
        <w:t>table that will be held on the database server.</w:t>
      </w:r>
    </w:p>
    <w:p w:rsidR="00840705" w:rsidRDefault="00840705" w:rsidP="00840705">
      <w:pPr>
        <w:pStyle w:val="Bullet"/>
      </w:pPr>
      <w:r>
        <w:t>Keep this evidence to submit to your assessor.</w:t>
      </w:r>
    </w:p>
    <w:p w:rsidR="00840705" w:rsidRDefault="00840705" w:rsidP="00840705">
      <w:pPr>
        <w:rPr>
          <w:rFonts w:cs="Arial"/>
        </w:rPr>
      </w:pPr>
    </w:p>
    <w:p w:rsidR="00840705" w:rsidRDefault="00840705" w:rsidP="00840705">
      <w:pPr>
        <w:spacing w:after="120" w:line="240" w:lineRule="auto"/>
        <w:ind w:left="357" w:hanging="357"/>
        <w:rPr>
          <w:rFonts w:cs="Arial"/>
          <w:b/>
        </w:rPr>
      </w:pPr>
      <w:r>
        <w:rPr>
          <w:rFonts w:cs="Arial"/>
          <w:b/>
        </w:rPr>
        <w:t>Task 2 — Part 2</w:t>
      </w:r>
    </w:p>
    <w:p w:rsidR="00840705" w:rsidRDefault="00840705" w:rsidP="00840705">
      <w:pPr>
        <w:pStyle w:val="Bullet"/>
      </w:pPr>
      <w:r>
        <w:t>Use an appropriate design methodology to design the planned user interface for the Home page. You should clearly indicate the layout of the page, how data will be entered, how the search criteria will be validated, and how users will interact with data stored on the database server.</w:t>
      </w:r>
    </w:p>
    <w:p w:rsidR="00840705" w:rsidRDefault="00840705" w:rsidP="00840705">
      <w:pPr>
        <w:pStyle w:val="Bullet"/>
      </w:pPr>
      <w:r>
        <w:t>Keep this evidence to submit to your assessor.</w:t>
      </w:r>
    </w:p>
    <w:p w:rsidR="00840705" w:rsidRDefault="00840705" w:rsidP="00840705">
      <w:pPr>
        <w:spacing w:line="240" w:lineRule="auto"/>
        <w:rPr>
          <w:rFonts w:cs="Arial"/>
        </w:rPr>
      </w:pPr>
    </w:p>
    <w:p w:rsidR="00840705" w:rsidRDefault="00840705" w:rsidP="00840705">
      <w:pPr>
        <w:spacing w:after="120" w:line="240" w:lineRule="auto"/>
        <w:ind w:left="357" w:hanging="357"/>
        <w:rPr>
          <w:rFonts w:cs="Arial"/>
          <w:b/>
        </w:rPr>
      </w:pPr>
      <w:r>
        <w:rPr>
          <w:rFonts w:cs="Arial"/>
          <w:b/>
        </w:rPr>
        <w:t>Task 2 — Part 3</w:t>
      </w:r>
    </w:p>
    <w:p w:rsidR="00840705" w:rsidRDefault="00840705" w:rsidP="00840705">
      <w:pPr>
        <w:pStyle w:val="Bullet"/>
      </w:pPr>
      <w:r>
        <w:t>Create the new database that will be used to store the animal details on the database server.</w:t>
      </w:r>
    </w:p>
    <w:p w:rsidR="00840705" w:rsidRDefault="00840705" w:rsidP="00840705">
      <w:pPr>
        <w:pStyle w:val="Bullet"/>
      </w:pPr>
      <w:r>
        <w:t>Write the code to create the structure for the</w:t>
      </w:r>
      <w:r>
        <w:rPr>
          <w:i/>
        </w:rPr>
        <w:t xml:space="preserve"> </w:t>
      </w:r>
      <w:r>
        <w:rPr>
          <w:b/>
          <w:i/>
        </w:rPr>
        <w:t>animal</w:t>
      </w:r>
      <w:r>
        <w:t xml:space="preserve"> table.</w:t>
      </w:r>
    </w:p>
    <w:p w:rsidR="00840705" w:rsidRDefault="00840705" w:rsidP="00840705">
      <w:pPr>
        <w:pStyle w:val="Bullet"/>
      </w:pPr>
      <w:r>
        <w:t xml:space="preserve">Obtain hardcopy evidence of the implemented structure of the </w:t>
      </w:r>
      <w:r>
        <w:rPr>
          <w:b/>
          <w:i/>
        </w:rPr>
        <w:t>animal</w:t>
      </w:r>
      <w:r>
        <w:t xml:space="preserve"> table. (This evidence should indicate the data types and details of the primary key of the implemented table.)</w:t>
      </w:r>
    </w:p>
    <w:p w:rsidR="00840705" w:rsidRDefault="00840705" w:rsidP="00840705">
      <w:pPr>
        <w:pStyle w:val="Bullet"/>
      </w:pPr>
      <w:r>
        <w:t xml:space="preserve">Ask your assessor for the CSV file and import data into the </w:t>
      </w:r>
      <w:r>
        <w:rPr>
          <w:b/>
          <w:i/>
        </w:rPr>
        <w:t>animal</w:t>
      </w:r>
      <w:r>
        <w:rPr>
          <w:b/>
        </w:rPr>
        <w:t xml:space="preserve"> </w:t>
      </w:r>
      <w:r>
        <w:t>table.</w:t>
      </w:r>
    </w:p>
    <w:p w:rsidR="00840705" w:rsidRDefault="00840705" w:rsidP="00840705">
      <w:pPr>
        <w:pStyle w:val="Bullet"/>
      </w:pPr>
      <w:r>
        <w:t>Keep this evidence to submit to your assessor.</w:t>
      </w:r>
    </w:p>
    <w:p w:rsidR="00840705" w:rsidRDefault="00840705" w:rsidP="00840705">
      <w:pPr>
        <w:pStyle w:val="ListParagraph"/>
        <w:spacing w:line="240" w:lineRule="auto"/>
        <w:ind w:left="360"/>
        <w:rPr>
          <w:rFonts w:cs="Arial"/>
        </w:rPr>
      </w:pPr>
    </w:p>
    <w:p w:rsidR="00840705" w:rsidRDefault="00840705" w:rsidP="00840705">
      <w:pPr>
        <w:spacing w:after="120" w:line="240" w:lineRule="auto"/>
        <w:ind w:left="357" w:hanging="357"/>
        <w:rPr>
          <w:rFonts w:cs="Arial"/>
          <w:b/>
        </w:rPr>
      </w:pPr>
      <w:r>
        <w:rPr>
          <w:rFonts w:cs="Arial"/>
          <w:b/>
        </w:rPr>
        <w:t>Task 2 — Part 4</w:t>
      </w:r>
    </w:p>
    <w:p w:rsidR="00840705" w:rsidRDefault="00840705" w:rsidP="00840705">
      <w:pPr>
        <w:pStyle w:val="Bullet"/>
      </w:pPr>
      <w:r>
        <w:t>Ask your assessor for the TXT file containing the introductory paragraph to be included on the Home page.</w:t>
      </w:r>
      <w:r w:rsidR="002D2D1C">
        <w:tab/>
      </w:r>
    </w:p>
    <w:p w:rsidR="00840705" w:rsidRDefault="00840705" w:rsidP="00840705">
      <w:pPr>
        <w:pStyle w:val="Bullet"/>
      </w:pPr>
      <w:r>
        <w:t xml:space="preserve">Create HTML script for the Home page. You should ensure that the website provides an appropriate user interface that allows users to submit </w:t>
      </w:r>
      <w:r>
        <w:rPr>
          <w:b/>
          <w:i/>
        </w:rPr>
        <w:t>animal</w:t>
      </w:r>
      <w:r>
        <w:rPr>
          <w:i/>
        </w:rPr>
        <w:t xml:space="preserve"> </w:t>
      </w:r>
      <w:r>
        <w:t>search criteria (you should base the layout of the page on the user interface planned at Part 2 above).</w:t>
      </w:r>
    </w:p>
    <w:p w:rsidR="00840705" w:rsidRDefault="00840705" w:rsidP="00840705">
      <w:pPr>
        <w:pStyle w:val="Bullet"/>
      </w:pPr>
      <w:r>
        <w:t>Obtain hardcopy evidence of your HTML script for the Home page.</w:t>
      </w:r>
    </w:p>
    <w:p w:rsidR="00840705" w:rsidRDefault="00840705" w:rsidP="00840705">
      <w:pPr>
        <w:pStyle w:val="Bullet"/>
      </w:pPr>
      <w:r>
        <w:t>Keep this evidence to submit to your assessor.</w:t>
      </w:r>
    </w:p>
    <w:p w:rsidR="00840705" w:rsidRDefault="00840705" w:rsidP="00840705">
      <w:pPr>
        <w:spacing w:after="120" w:line="240" w:lineRule="auto"/>
        <w:ind w:left="357" w:hanging="357"/>
        <w:rPr>
          <w:rFonts w:cs="Arial"/>
        </w:rPr>
      </w:pPr>
    </w:p>
    <w:p w:rsidR="00840705" w:rsidRDefault="00840705" w:rsidP="00840705">
      <w:pPr>
        <w:spacing w:after="120" w:line="240" w:lineRule="auto"/>
        <w:ind w:left="357" w:hanging="357"/>
        <w:rPr>
          <w:rFonts w:cs="Arial"/>
          <w:b/>
        </w:rPr>
      </w:pPr>
      <w:r>
        <w:rPr>
          <w:rFonts w:cs="Arial"/>
          <w:b/>
        </w:rPr>
        <w:t>Task 2 — Part 5</w:t>
      </w:r>
    </w:p>
    <w:p w:rsidR="00840705" w:rsidRDefault="00840705" w:rsidP="00840705">
      <w:pPr>
        <w:pStyle w:val="Bullet"/>
      </w:pPr>
      <w:r>
        <w:t xml:space="preserve">Create server-side script to execute code (written in a query language) that searches the </w:t>
      </w:r>
      <w:r>
        <w:rPr>
          <w:b/>
          <w:i/>
        </w:rPr>
        <w:t>animal</w:t>
      </w:r>
      <w:r>
        <w:rPr>
          <w:b/>
        </w:rPr>
        <w:t xml:space="preserve"> </w:t>
      </w:r>
      <w:r>
        <w:t>table.</w:t>
      </w:r>
    </w:p>
    <w:p w:rsidR="00840705" w:rsidRDefault="00840705" w:rsidP="00840705">
      <w:pPr>
        <w:pStyle w:val="Bullet"/>
      </w:pPr>
      <w:r>
        <w:t>Test your script to make sure that it works correctly.</w:t>
      </w:r>
    </w:p>
    <w:p w:rsidR="00840705" w:rsidRDefault="00840705" w:rsidP="00840705">
      <w:pPr>
        <w:pStyle w:val="Bullet"/>
      </w:pPr>
      <w:r>
        <w:t xml:space="preserve">Obtain screen shots of the user interface you have created to enable users to interact with data stored in the </w:t>
      </w:r>
      <w:r>
        <w:rPr>
          <w:b/>
          <w:i/>
        </w:rPr>
        <w:t>animal</w:t>
      </w:r>
      <w:r>
        <w:rPr>
          <w:b/>
        </w:rPr>
        <w:t xml:space="preserve"> </w:t>
      </w:r>
      <w:r>
        <w:t>table. The screen shots should demonstrate that the search facility and the validation script work correctly.</w:t>
      </w:r>
    </w:p>
    <w:p w:rsidR="00840705" w:rsidRDefault="00840705" w:rsidP="00840705">
      <w:pPr>
        <w:pStyle w:val="Bullet"/>
      </w:pPr>
      <w:r>
        <w:t>Obtain hardcopy evidence of your server-side script.</w:t>
      </w:r>
    </w:p>
    <w:p w:rsidR="00840705" w:rsidRDefault="00840705" w:rsidP="00840705">
      <w:pPr>
        <w:pStyle w:val="Bullet"/>
      </w:pPr>
      <w:r>
        <w:t>Keep this evidence to submit to your assessor.</w:t>
      </w:r>
    </w:p>
    <w:p w:rsidR="00840705" w:rsidRDefault="00840705" w:rsidP="00840705">
      <w:pPr>
        <w:spacing w:line="240" w:lineRule="auto"/>
        <w:rPr>
          <w:rFonts w:cs="Arial"/>
        </w:rPr>
      </w:pPr>
    </w:p>
    <w:p w:rsidR="00840705" w:rsidRDefault="00840705" w:rsidP="00840705">
      <w:pPr>
        <w:spacing w:after="120" w:line="240" w:lineRule="auto"/>
        <w:ind w:left="357" w:hanging="357"/>
        <w:rPr>
          <w:rFonts w:cs="Arial"/>
          <w:b/>
        </w:rPr>
      </w:pPr>
      <w:r>
        <w:rPr>
          <w:rFonts w:cs="Arial"/>
          <w:b/>
        </w:rPr>
        <w:br w:type="page"/>
      </w:r>
      <w:r>
        <w:rPr>
          <w:rFonts w:cs="Arial"/>
          <w:b/>
        </w:rPr>
        <w:lastRenderedPageBreak/>
        <w:t>Task 2: Evidence</w:t>
      </w:r>
    </w:p>
    <w:p w:rsidR="00840705" w:rsidRDefault="00840705" w:rsidP="00840705">
      <w:pPr>
        <w:spacing w:after="120" w:line="240" w:lineRule="auto"/>
        <w:ind w:left="357" w:hanging="357"/>
        <w:rPr>
          <w:rFonts w:cs="Arial"/>
        </w:rPr>
      </w:pPr>
      <w:r>
        <w:rPr>
          <w:rFonts w:cs="Arial"/>
        </w:rPr>
        <w:t>You should give your assessor the following:</w:t>
      </w:r>
    </w:p>
    <w:p w:rsidR="00840705" w:rsidRDefault="00840705" w:rsidP="00840705">
      <w:pPr>
        <w:pStyle w:val="Bullet"/>
        <w:ind w:left="357" w:hanging="357"/>
      </w:pPr>
      <w:r>
        <w:t xml:space="preserve">Completed design of the </w:t>
      </w:r>
      <w:r>
        <w:rPr>
          <w:b/>
          <w:i/>
        </w:rPr>
        <w:t>animal</w:t>
      </w:r>
      <w:r>
        <w:rPr>
          <w:i/>
        </w:rPr>
        <w:t xml:space="preserve"> </w:t>
      </w:r>
      <w:r>
        <w:t>table.</w:t>
      </w:r>
    </w:p>
    <w:p w:rsidR="00840705" w:rsidRDefault="00840705" w:rsidP="00840705">
      <w:pPr>
        <w:pStyle w:val="Bullet"/>
        <w:ind w:left="357" w:hanging="357"/>
      </w:pPr>
      <w:r>
        <w:t>Completed design of the user interface for the Home page.</w:t>
      </w:r>
    </w:p>
    <w:p w:rsidR="00840705" w:rsidRDefault="00840705" w:rsidP="00840705">
      <w:pPr>
        <w:pStyle w:val="Bullet"/>
        <w:ind w:left="357" w:hanging="357"/>
      </w:pPr>
      <w:r>
        <w:t xml:space="preserve">Hardcopy evidence of the implemented structure of the </w:t>
      </w:r>
      <w:r>
        <w:rPr>
          <w:b/>
          <w:i/>
        </w:rPr>
        <w:t>animal</w:t>
      </w:r>
      <w:r>
        <w:t xml:space="preserve"> table.</w:t>
      </w:r>
    </w:p>
    <w:p w:rsidR="00840705" w:rsidRDefault="00840705" w:rsidP="00840705">
      <w:pPr>
        <w:pStyle w:val="Bullet"/>
        <w:ind w:left="357" w:hanging="357"/>
      </w:pPr>
      <w:r>
        <w:t>Hardcopy evidence of the HTML script used to create the Home page.</w:t>
      </w:r>
    </w:p>
    <w:p w:rsidR="00840705" w:rsidRDefault="00840705" w:rsidP="00840705">
      <w:pPr>
        <w:pStyle w:val="Bullet"/>
        <w:ind w:left="357" w:hanging="357"/>
      </w:pPr>
      <w:r>
        <w:t xml:space="preserve">Screen shots of the user interface you created to enable users to interact with data stored in the </w:t>
      </w:r>
      <w:r>
        <w:rPr>
          <w:b/>
          <w:i/>
        </w:rPr>
        <w:t>animal</w:t>
      </w:r>
      <w:r>
        <w:rPr>
          <w:b/>
        </w:rPr>
        <w:t xml:space="preserve"> </w:t>
      </w:r>
      <w:r>
        <w:t>table.</w:t>
      </w:r>
    </w:p>
    <w:p w:rsidR="00840705" w:rsidRDefault="00840705" w:rsidP="00840705">
      <w:pPr>
        <w:pStyle w:val="Bullet"/>
        <w:numPr>
          <w:ilvl w:val="0"/>
          <w:numId w:val="0"/>
        </w:numPr>
      </w:pPr>
    </w:p>
    <w:p w:rsidR="00840705" w:rsidRDefault="00840705" w:rsidP="00840705">
      <w:pPr>
        <w:spacing w:line="240" w:lineRule="auto"/>
      </w:pPr>
      <w:r>
        <w:t xml:space="preserve">Hardcopy evidence of server-side script used to validate the user input and execute code, written in a query language that performs searches on the </w:t>
      </w:r>
      <w:r>
        <w:rPr>
          <w:b/>
          <w:i/>
        </w:rPr>
        <w:t>animal</w:t>
      </w:r>
      <w:r>
        <w:rPr>
          <w:b/>
        </w:rPr>
        <w:t xml:space="preserve"> </w:t>
      </w:r>
      <w:r>
        <w:t>table.</w:t>
      </w:r>
    </w:p>
    <w:p w:rsidR="00840705" w:rsidRDefault="00840705" w:rsidP="00840705">
      <w:pPr>
        <w:spacing w:line="240" w:lineRule="auto"/>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53"/>
      </w:tblGrid>
      <w:tr w:rsidR="00840705" w:rsidTr="00840705">
        <w:tc>
          <w:tcPr>
            <w:tcW w:w="8153" w:type="dxa"/>
            <w:tcBorders>
              <w:top w:val="single" w:sz="4" w:space="0" w:color="000000"/>
              <w:left w:val="single" w:sz="4" w:space="0" w:color="000000"/>
              <w:bottom w:val="single" w:sz="4" w:space="0" w:color="000000"/>
              <w:right w:val="single" w:sz="4" w:space="0" w:color="000000"/>
            </w:tcBorders>
            <w:hideMark/>
          </w:tcPr>
          <w:p w:rsidR="00840705" w:rsidRDefault="00840705">
            <w:pPr>
              <w:spacing w:before="120" w:after="120" w:line="240" w:lineRule="auto"/>
              <w:rPr>
                <w:rFonts w:ascii="Calibri" w:eastAsia="Times New Roman" w:hAnsi="Calibri" w:cs="Arial"/>
                <w:i/>
              </w:rPr>
            </w:pPr>
            <w:r>
              <w:rPr>
                <w:rFonts w:eastAsia="Times New Roman" w:cs="Arial"/>
                <w:i/>
              </w:rPr>
              <w:t>Successful completion of all five parts of this task will gain a pass for Outcome 1 of the Information Systems Design and Development Unit.</w:t>
            </w:r>
          </w:p>
        </w:tc>
      </w:tr>
    </w:tbl>
    <w:p w:rsidR="00840705" w:rsidRDefault="00840705" w:rsidP="00840705">
      <w:pPr>
        <w:spacing w:line="240" w:lineRule="auto"/>
        <w:rPr>
          <w:rFonts w:cs="Arial"/>
          <w:i/>
        </w:rPr>
      </w:pPr>
    </w:p>
    <w:p w:rsidR="00840705" w:rsidRDefault="00840705" w:rsidP="00840705">
      <w:pPr>
        <w:spacing w:line="240" w:lineRule="auto"/>
        <w:rPr>
          <w:rFonts w:cs="Arial"/>
          <w:i/>
        </w:rPr>
      </w:pPr>
    </w:p>
    <w:p w:rsidR="00840705" w:rsidRDefault="00840705" w:rsidP="00840705">
      <w:pPr>
        <w:spacing w:after="120" w:line="240" w:lineRule="auto"/>
      </w:pPr>
      <w:r>
        <w:rPr>
          <w:b/>
        </w:rPr>
        <w:t>Task 3</w:t>
      </w:r>
    </w:p>
    <w:p w:rsidR="00840705" w:rsidRDefault="00840705" w:rsidP="00840705">
      <w:pPr>
        <w:spacing w:line="240" w:lineRule="auto"/>
      </w:pPr>
      <w:r>
        <w:t>As the developer of the Wild Scot Trust website, you will be expected to carry out testing, evaluation and maintenance of the whole site once all phases are completed.</w:t>
      </w:r>
    </w:p>
    <w:p w:rsidR="00840705" w:rsidRDefault="00840705" w:rsidP="00840705">
      <w:pPr>
        <w:spacing w:line="240" w:lineRule="auto"/>
      </w:pPr>
    </w:p>
    <w:p w:rsidR="00840705" w:rsidRDefault="00840705" w:rsidP="00840705">
      <w:pPr>
        <w:spacing w:line="240" w:lineRule="auto"/>
        <w:rPr>
          <w:rFonts w:cs="Arial"/>
        </w:rPr>
      </w:pPr>
      <w:r>
        <w:rPr>
          <w:rFonts w:cs="Arial"/>
        </w:rPr>
        <w:t>Explain why:</w:t>
      </w:r>
    </w:p>
    <w:p w:rsidR="00840705" w:rsidRDefault="00840705" w:rsidP="00840705">
      <w:pPr>
        <w:spacing w:line="240" w:lineRule="auto"/>
        <w:rPr>
          <w:rFonts w:cs="Arial"/>
        </w:rPr>
      </w:pPr>
    </w:p>
    <w:p w:rsidR="00840705" w:rsidRDefault="00840705" w:rsidP="00840705">
      <w:pPr>
        <w:pStyle w:val="Bullet"/>
        <w:ind w:left="357" w:hanging="357"/>
        <w:rPr>
          <w:rFonts w:cs="Arial"/>
        </w:rPr>
      </w:pPr>
      <w:r>
        <w:t>testin</w:t>
      </w:r>
      <w:r>
        <w:rPr>
          <w:rFonts w:cs="Arial"/>
        </w:rPr>
        <w:t>g</w:t>
      </w:r>
    </w:p>
    <w:p w:rsidR="00840705" w:rsidRDefault="00840705" w:rsidP="00840705">
      <w:pPr>
        <w:pStyle w:val="Bullet"/>
        <w:ind w:left="357" w:hanging="357"/>
        <w:rPr>
          <w:rFonts w:cs="Arial"/>
        </w:rPr>
      </w:pPr>
      <w:r>
        <w:rPr>
          <w:rFonts w:cs="Arial"/>
        </w:rPr>
        <w:t>evaluation</w:t>
      </w:r>
    </w:p>
    <w:p w:rsidR="00840705" w:rsidRDefault="00840705" w:rsidP="00840705">
      <w:pPr>
        <w:pStyle w:val="Bullet"/>
        <w:ind w:left="357" w:hanging="357"/>
        <w:rPr>
          <w:rFonts w:cs="Arial"/>
        </w:rPr>
      </w:pPr>
      <w:r>
        <w:rPr>
          <w:rFonts w:cs="Arial"/>
        </w:rPr>
        <w:t>maintenance</w:t>
      </w:r>
    </w:p>
    <w:p w:rsidR="00840705" w:rsidRDefault="00840705" w:rsidP="00840705">
      <w:pPr>
        <w:pStyle w:val="Bullet"/>
        <w:numPr>
          <w:ilvl w:val="0"/>
          <w:numId w:val="0"/>
        </w:numPr>
        <w:rPr>
          <w:rFonts w:cs="Arial"/>
        </w:rPr>
      </w:pPr>
    </w:p>
    <w:p w:rsidR="00840705" w:rsidRDefault="00840705" w:rsidP="00840705">
      <w:pPr>
        <w:spacing w:line="240" w:lineRule="auto"/>
        <w:rPr>
          <w:rFonts w:cs="Arial"/>
        </w:rPr>
      </w:pPr>
      <w:proofErr w:type="gramStart"/>
      <w:r>
        <w:rPr>
          <w:rFonts w:cs="Arial"/>
        </w:rPr>
        <w:t>are</w:t>
      </w:r>
      <w:proofErr w:type="gramEnd"/>
      <w:r>
        <w:rPr>
          <w:rFonts w:cs="Arial"/>
        </w:rPr>
        <w:t xml:space="preserve"> important in the development of the Wild Scot Trust website. Candidates need to provide a specific example for each.</w:t>
      </w:r>
    </w:p>
    <w:p w:rsidR="00840705" w:rsidRDefault="00840705" w:rsidP="00840705">
      <w:pPr>
        <w:spacing w:line="240" w:lineRule="auto"/>
        <w:rPr>
          <w:rFonts w:cs="Arial"/>
        </w:rPr>
      </w:pPr>
    </w:p>
    <w:p w:rsidR="00840705" w:rsidRDefault="00840705" w:rsidP="00840705">
      <w:pPr>
        <w:spacing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53"/>
      </w:tblGrid>
      <w:tr w:rsidR="00840705" w:rsidTr="00840705">
        <w:tc>
          <w:tcPr>
            <w:tcW w:w="8153" w:type="dxa"/>
            <w:tcBorders>
              <w:top w:val="single" w:sz="4" w:space="0" w:color="000000"/>
              <w:left w:val="single" w:sz="4" w:space="0" w:color="000000"/>
              <w:bottom w:val="single" w:sz="4" w:space="0" w:color="000000"/>
              <w:right w:val="single" w:sz="4" w:space="0" w:color="000000"/>
            </w:tcBorders>
            <w:hideMark/>
          </w:tcPr>
          <w:p w:rsidR="00840705" w:rsidRDefault="00840705">
            <w:pPr>
              <w:spacing w:before="120" w:after="120" w:line="240" w:lineRule="auto"/>
              <w:rPr>
                <w:rFonts w:eastAsia="Times New Roman" w:cs="Arial"/>
              </w:rPr>
            </w:pPr>
            <w:r>
              <w:rPr>
                <w:rFonts w:eastAsia="Times New Roman" w:cs="Arial"/>
                <w:i/>
              </w:rPr>
              <w:t>Successful completion of this task will gain a pass for Assessment Standard 2.2 in Outcome 2 of the Information System Design and Development Unit.</w:t>
            </w:r>
          </w:p>
        </w:tc>
      </w:tr>
    </w:tbl>
    <w:p w:rsidR="00840705" w:rsidRDefault="00840705" w:rsidP="00840705">
      <w:pPr>
        <w:pStyle w:val="Heading2"/>
        <w:spacing w:before="0" w:after="0"/>
        <w:rPr>
          <w:rFonts w:eastAsia="Calibri" w:cs="Arial"/>
          <w:sz w:val="22"/>
          <w:szCs w:val="22"/>
        </w:rPr>
      </w:pPr>
      <w:r>
        <w:rPr>
          <w:rFonts w:cs="Arial"/>
          <w:b w:val="0"/>
          <w:bCs w:val="0"/>
          <w:i/>
          <w:iCs w:val="0"/>
        </w:rPr>
        <w:br w:type="page"/>
      </w:r>
      <w:r>
        <w:rPr>
          <w:rFonts w:eastAsia="Calibri" w:cs="Arial"/>
          <w:sz w:val="22"/>
          <w:szCs w:val="22"/>
        </w:rPr>
        <w:lastRenderedPageBreak/>
        <w:t>Task 4</w:t>
      </w:r>
    </w:p>
    <w:p w:rsidR="00840705" w:rsidRDefault="00840705" w:rsidP="00840705"/>
    <w:p w:rsidR="00840705" w:rsidRDefault="00840705" w:rsidP="00840705">
      <w:pPr>
        <w:pStyle w:val="Heading2"/>
        <w:spacing w:before="0" w:after="0"/>
        <w:rPr>
          <w:rFonts w:eastAsia="Calibri" w:cs="Arial"/>
          <w:sz w:val="22"/>
          <w:szCs w:val="22"/>
        </w:rPr>
      </w:pPr>
      <w:r>
        <w:rPr>
          <w:rFonts w:eastAsia="Calibri" w:cs="Arial"/>
          <w:sz w:val="22"/>
          <w:szCs w:val="22"/>
        </w:rPr>
        <w:t>Outline of activity:</w:t>
      </w:r>
    </w:p>
    <w:p w:rsidR="00840705" w:rsidRDefault="00840705" w:rsidP="00840705">
      <w:pPr>
        <w:tabs>
          <w:tab w:val="left" w:pos="567"/>
        </w:tabs>
        <w:rPr>
          <w:rFonts w:cs="Arial"/>
        </w:rPr>
      </w:pPr>
    </w:p>
    <w:p w:rsidR="00840705" w:rsidRDefault="00840705" w:rsidP="00840705">
      <w:pPr>
        <w:tabs>
          <w:tab w:val="left" w:pos="567"/>
        </w:tabs>
        <w:rPr>
          <w:rFonts w:cs="Arial"/>
          <w:b/>
        </w:rPr>
      </w:pPr>
      <w:r>
        <w:rPr>
          <w:rFonts w:cs="Arial"/>
          <w:b/>
        </w:rPr>
        <w:t>Choosing a contemporary development to investigate</w:t>
      </w:r>
    </w:p>
    <w:p w:rsidR="00840705" w:rsidRDefault="00840705" w:rsidP="00840705">
      <w:pPr>
        <w:tabs>
          <w:tab w:val="left" w:pos="567"/>
        </w:tabs>
        <w:rPr>
          <w:rFonts w:cs="Arial"/>
        </w:rPr>
      </w:pPr>
      <w:r>
        <w:rPr>
          <w:rFonts w:cs="Arial"/>
        </w:rPr>
        <w:t xml:space="preserve">You may choose any suitable contemporary development to investigate, but it must be: </w:t>
      </w:r>
    </w:p>
    <w:p w:rsidR="00840705" w:rsidRDefault="00840705" w:rsidP="00840705">
      <w:pPr>
        <w:tabs>
          <w:tab w:val="left" w:pos="567"/>
        </w:tabs>
        <w:rPr>
          <w:rFonts w:cs="Arial"/>
        </w:rPr>
      </w:pPr>
    </w:p>
    <w:p w:rsidR="00840705" w:rsidRDefault="00840705" w:rsidP="00840705">
      <w:pPr>
        <w:pStyle w:val="Bullet"/>
      </w:pPr>
      <w:r>
        <w:t>real-world (not a classroom project)</w:t>
      </w:r>
    </w:p>
    <w:p w:rsidR="00840705" w:rsidRDefault="00840705" w:rsidP="00840705">
      <w:pPr>
        <w:pStyle w:val="Bullet"/>
      </w:pPr>
      <w:r>
        <w:t>contemporary (currently under development, recently completed, or in regular uses rather than historical)</w:t>
      </w:r>
    </w:p>
    <w:p w:rsidR="00840705" w:rsidRDefault="00840705" w:rsidP="00840705">
      <w:pPr>
        <w:pStyle w:val="Bullet"/>
      </w:pPr>
      <w:r>
        <w:t>complex (include some innovative or advanced processes)</w:t>
      </w:r>
    </w:p>
    <w:p w:rsidR="00840705" w:rsidRDefault="00840705" w:rsidP="00840705"/>
    <w:p w:rsidR="00840705" w:rsidRDefault="00840705" w:rsidP="00840705">
      <w:r>
        <w:t>Examples of suitable developments to be investigated could include, for example:</w:t>
      </w:r>
    </w:p>
    <w:p w:rsidR="00840705" w:rsidRDefault="00840705" w:rsidP="00840705"/>
    <w:p w:rsidR="00840705" w:rsidRDefault="00840705" w:rsidP="00840705">
      <w:pPr>
        <w:pStyle w:val="Bullet"/>
      </w:pPr>
      <w:r>
        <w:t>computer architecture (</w:t>
      </w:r>
      <w:proofErr w:type="spellStart"/>
      <w:r>
        <w:t>eg</w:t>
      </w:r>
      <w:proofErr w:type="spellEnd"/>
      <w:r>
        <w:t xml:space="preserve"> parallel or multi-processor computing systems or smart devices)</w:t>
      </w:r>
    </w:p>
    <w:p w:rsidR="00840705" w:rsidRDefault="00840705" w:rsidP="00840705">
      <w:pPr>
        <w:pStyle w:val="Bullet"/>
      </w:pPr>
      <w:r>
        <w:t>artificial intelligence (</w:t>
      </w:r>
      <w:proofErr w:type="spellStart"/>
      <w:r>
        <w:t>eg</w:t>
      </w:r>
      <w:proofErr w:type="spellEnd"/>
      <w:r>
        <w:t xml:space="preserve"> robotics, intelligent systems, vision systems, speech systems)</w:t>
      </w:r>
    </w:p>
    <w:p w:rsidR="00840705" w:rsidRDefault="00840705" w:rsidP="00840705">
      <w:pPr>
        <w:pStyle w:val="Bullet"/>
      </w:pPr>
      <w:r>
        <w:t>an interactive system (</w:t>
      </w:r>
      <w:proofErr w:type="spellStart"/>
      <w:r>
        <w:t>eg</w:t>
      </w:r>
      <w:proofErr w:type="spellEnd"/>
      <w:r>
        <w:t xml:space="preserve"> social media, transactional systems, games)</w:t>
      </w:r>
    </w:p>
    <w:p w:rsidR="00840705" w:rsidRDefault="00840705" w:rsidP="00840705">
      <w:pPr>
        <w:pStyle w:val="Bullet"/>
      </w:pPr>
      <w:r>
        <w:t>networking (</w:t>
      </w:r>
      <w:proofErr w:type="spellStart"/>
      <w:r>
        <w:t>eg</w:t>
      </w:r>
      <w:proofErr w:type="spellEnd"/>
      <w:r>
        <w:t xml:space="preserve"> cloud computing, security)</w:t>
      </w:r>
    </w:p>
    <w:p w:rsidR="00840705" w:rsidRDefault="00840705" w:rsidP="00840705"/>
    <w:p w:rsidR="00840705" w:rsidRDefault="00840705" w:rsidP="00840705">
      <w:r>
        <w:t>Chosen developments can be large or small scale, but must have a suitable degree of complexity, and be either currently in regular use, recently completed or under development. Your findings should be focused on evaluating the impact and implications of the development, rather than just a description. The investigation could be based on printed or online sources of information, or may involve site visits.</w:t>
      </w:r>
    </w:p>
    <w:p w:rsidR="00840705" w:rsidRDefault="00840705" w:rsidP="00840705"/>
    <w:p w:rsidR="00840705" w:rsidRDefault="00840705" w:rsidP="00840705">
      <w:pPr>
        <w:rPr>
          <w:b/>
        </w:rPr>
      </w:pPr>
      <w:r>
        <w:rPr>
          <w:b/>
        </w:rPr>
        <w:t>Making a decision</w:t>
      </w:r>
    </w:p>
    <w:p w:rsidR="00840705" w:rsidRDefault="00840705" w:rsidP="00840705">
      <w:pPr>
        <w:numPr>
          <w:ilvl w:val="0"/>
          <w:numId w:val="4"/>
        </w:numPr>
      </w:pPr>
      <w:r>
        <w:t>On your own, or with your teacher/assessor or other students, produce a list of possible developments that you might investigate.</w:t>
      </w:r>
    </w:p>
    <w:p w:rsidR="00840705" w:rsidRDefault="00840705" w:rsidP="00840705">
      <w:pPr>
        <w:numPr>
          <w:ilvl w:val="0"/>
          <w:numId w:val="4"/>
        </w:numPr>
      </w:pPr>
      <w:r>
        <w:t>On your own, or with your teacher/assessor or other students, consider each idea and think about:</w:t>
      </w:r>
    </w:p>
    <w:p w:rsidR="00840705" w:rsidRDefault="00840705" w:rsidP="00840705">
      <w:pPr>
        <w:numPr>
          <w:ilvl w:val="1"/>
          <w:numId w:val="4"/>
        </w:numPr>
        <w:ind w:left="851" w:hanging="425"/>
      </w:pPr>
      <w:r>
        <w:t>Does it meet the criteria (real-world, contemporary, complex)?</w:t>
      </w:r>
    </w:p>
    <w:p w:rsidR="00840705" w:rsidRDefault="00840705" w:rsidP="00840705">
      <w:pPr>
        <w:numPr>
          <w:ilvl w:val="1"/>
          <w:numId w:val="4"/>
        </w:numPr>
        <w:ind w:left="851" w:hanging="425"/>
      </w:pPr>
      <w:r>
        <w:t>Is it something that I would find interesting?</w:t>
      </w:r>
    </w:p>
    <w:p w:rsidR="00840705" w:rsidRDefault="00840705" w:rsidP="00840705">
      <w:pPr>
        <w:numPr>
          <w:ilvl w:val="1"/>
          <w:numId w:val="4"/>
        </w:numPr>
        <w:ind w:left="851" w:hanging="425"/>
      </w:pPr>
      <w:r>
        <w:t>Will it be feasible — will I be able to gather information on its implications?</w:t>
      </w:r>
    </w:p>
    <w:p w:rsidR="00840705" w:rsidRDefault="00840705" w:rsidP="00840705">
      <w:pPr>
        <w:numPr>
          <w:ilvl w:val="0"/>
          <w:numId w:val="4"/>
        </w:numPr>
      </w:pPr>
      <w:r>
        <w:t>In discussion with your assessor, choose a development to investigate.</w:t>
      </w:r>
    </w:p>
    <w:p w:rsidR="00840705" w:rsidRDefault="00840705" w:rsidP="00840705">
      <w:pPr>
        <w:tabs>
          <w:tab w:val="left" w:pos="567"/>
        </w:tabs>
        <w:ind w:left="567" w:hanging="567"/>
        <w:rPr>
          <w:rFonts w:cs="Arial"/>
          <w:b/>
        </w:rPr>
      </w:pPr>
      <w:r>
        <w:rPr>
          <w:rFonts w:cs="Arial"/>
          <w:b/>
        </w:rPr>
        <w:br w:type="page"/>
      </w:r>
      <w:r>
        <w:rPr>
          <w:rFonts w:cs="Arial"/>
          <w:b/>
        </w:rPr>
        <w:lastRenderedPageBreak/>
        <w:t>Carrying out your investigation</w:t>
      </w:r>
    </w:p>
    <w:p w:rsidR="00840705" w:rsidRDefault="00840705" w:rsidP="00840705">
      <w:pPr>
        <w:tabs>
          <w:tab w:val="left" w:pos="0"/>
        </w:tabs>
        <w:rPr>
          <w:rFonts w:cs="Arial"/>
        </w:rPr>
      </w:pPr>
      <w:r>
        <w:rPr>
          <w:rFonts w:cs="Arial"/>
        </w:rPr>
        <w:t>This task involves investigating, which might also be called research. You will find some useful guidance and tips on research in the Coursework Assessment Task.</w:t>
      </w:r>
    </w:p>
    <w:p w:rsidR="00840705" w:rsidRDefault="00840705" w:rsidP="00840705">
      <w:pPr>
        <w:tabs>
          <w:tab w:val="left" w:pos="0"/>
        </w:tabs>
        <w:rPr>
          <w:rFonts w:cs="Arial"/>
        </w:rPr>
      </w:pPr>
    </w:p>
    <w:p w:rsidR="00840705" w:rsidRDefault="00840705" w:rsidP="00840705">
      <w:pPr>
        <w:tabs>
          <w:tab w:val="left" w:pos="0"/>
        </w:tabs>
        <w:rPr>
          <w:rFonts w:cs="Arial"/>
        </w:rPr>
      </w:pPr>
      <w:r>
        <w:rPr>
          <w:rFonts w:cs="Arial"/>
        </w:rPr>
        <w:t>During your investigation, it is important to make notes on what you find, so that you will be able to compile this into a short report.</w:t>
      </w:r>
    </w:p>
    <w:p w:rsidR="00840705" w:rsidRDefault="00840705" w:rsidP="00840705">
      <w:pPr>
        <w:tabs>
          <w:tab w:val="left" w:pos="0"/>
        </w:tabs>
        <w:rPr>
          <w:rFonts w:cs="Arial"/>
        </w:rPr>
      </w:pPr>
    </w:p>
    <w:p w:rsidR="00840705" w:rsidRDefault="00840705" w:rsidP="00840705">
      <w:pPr>
        <w:tabs>
          <w:tab w:val="left" w:pos="0"/>
        </w:tabs>
        <w:rPr>
          <w:rFonts w:cs="Arial"/>
        </w:rPr>
      </w:pPr>
      <w:r>
        <w:rPr>
          <w:rFonts w:cs="Arial"/>
        </w:rPr>
        <w:t>Research and investigation may be carried out in your own time; however you should write up/compile your findings under supervised conditions.</w:t>
      </w:r>
    </w:p>
    <w:p w:rsidR="00840705" w:rsidRDefault="00840705" w:rsidP="00840705">
      <w:pPr>
        <w:tabs>
          <w:tab w:val="left" w:pos="567"/>
        </w:tabs>
        <w:ind w:left="567" w:hanging="567"/>
        <w:rPr>
          <w:rFonts w:cs="Arial"/>
        </w:rPr>
      </w:pPr>
    </w:p>
    <w:p w:rsidR="00840705" w:rsidRDefault="00840705" w:rsidP="00840705">
      <w:pPr>
        <w:tabs>
          <w:tab w:val="left" w:pos="567"/>
        </w:tabs>
        <w:ind w:left="567" w:hanging="567"/>
        <w:rPr>
          <w:rFonts w:cs="Arial"/>
          <w:b/>
        </w:rPr>
      </w:pPr>
    </w:p>
    <w:p w:rsidR="00840705" w:rsidRDefault="00840705" w:rsidP="00840705">
      <w:pPr>
        <w:tabs>
          <w:tab w:val="left" w:pos="567"/>
        </w:tabs>
        <w:ind w:left="567" w:hanging="567"/>
        <w:rPr>
          <w:rFonts w:cs="Arial"/>
          <w:b/>
        </w:rPr>
      </w:pPr>
      <w:r>
        <w:rPr>
          <w:rFonts w:cs="Arial"/>
          <w:b/>
        </w:rPr>
        <w:t>Reporting on your investigation</w:t>
      </w:r>
    </w:p>
    <w:p w:rsidR="00840705" w:rsidRDefault="00840705" w:rsidP="00840705">
      <w:r>
        <w:t>The summary of your investigation must:</w:t>
      </w:r>
    </w:p>
    <w:p w:rsidR="00840705" w:rsidRDefault="00840705" w:rsidP="00840705"/>
    <w:p w:rsidR="00840705" w:rsidRDefault="00840705" w:rsidP="00840705">
      <w:pPr>
        <w:pStyle w:val="Bullet"/>
      </w:pPr>
      <w:r>
        <w:t>identify a relevant contemporary development and outline its main purpose, some important features and any applications (3.1)</w:t>
      </w:r>
    </w:p>
    <w:p w:rsidR="00840705" w:rsidRDefault="00840705" w:rsidP="00840705">
      <w:pPr>
        <w:pStyle w:val="Bullet"/>
      </w:pPr>
      <w:r>
        <w:t>outline one technical challenge or area of current research related to the development (3.2)</w:t>
      </w:r>
    </w:p>
    <w:p w:rsidR="00840705" w:rsidRDefault="00840705" w:rsidP="00840705">
      <w:pPr>
        <w:pStyle w:val="Bullet"/>
      </w:pPr>
      <w:r>
        <w:t>explain at least one legal and/or ethical implication of the development (3.3)</w:t>
      </w:r>
    </w:p>
    <w:p w:rsidR="00840705" w:rsidRDefault="00840705" w:rsidP="00840705">
      <w:pPr>
        <w:pStyle w:val="Bullet"/>
      </w:pPr>
      <w:r>
        <w:t>describe and reflect on at least one area of impact of the development (3.4)</w:t>
      </w:r>
    </w:p>
    <w:p w:rsidR="00840705" w:rsidRDefault="00840705" w:rsidP="00840705"/>
    <w:p w:rsidR="00840705" w:rsidRDefault="00840705" w:rsidP="00840705">
      <w:pPr>
        <w:rPr>
          <w:b/>
        </w:rPr>
      </w:pPr>
    </w:p>
    <w:p w:rsidR="00840705" w:rsidRDefault="00840705" w:rsidP="00840705">
      <w:pPr>
        <w:rPr>
          <w:b/>
        </w:rPr>
      </w:pPr>
      <w:r>
        <w:rPr>
          <w:b/>
        </w:rPr>
        <w:t>Notes:</w:t>
      </w:r>
    </w:p>
    <w:p w:rsidR="00840705" w:rsidRDefault="00840705" w:rsidP="00840705"/>
    <w:p w:rsidR="00840705" w:rsidRDefault="00840705" w:rsidP="00840705">
      <w:pPr>
        <w:rPr>
          <w:rFonts w:cs="Arial"/>
        </w:rPr>
      </w:pPr>
      <w:r>
        <w:rPr>
          <w:rFonts w:cs="Arial"/>
        </w:rPr>
        <w:t>1. You should use appropriate computing science terminology, you may include relevant diagrams, but must acknowledge all sources of information used.</w:t>
      </w:r>
    </w:p>
    <w:p w:rsidR="00840705" w:rsidRDefault="00840705" w:rsidP="00840705"/>
    <w:p w:rsidR="00840705" w:rsidRDefault="00840705" w:rsidP="00840705">
      <w:r>
        <w:t>2. There is no required word count, but a typical written summary should not need to run to more than two pages of text, or equivalent information in a slide presentation or other format.</w:t>
      </w:r>
    </w:p>
    <w:p w:rsidR="00840705" w:rsidRDefault="00840705" w:rsidP="00840705"/>
    <w:p w:rsidR="00840705" w:rsidRDefault="00840705" w:rsidP="00840705">
      <w:pPr>
        <w:rPr>
          <w:rFonts w:cs="Arial"/>
        </w:rPr>
      </w:pPr>
      <w:r>
        <w:rPr>
          <w:rFonts w:cs="Arial"/>
        </w:rPr>
        <w:t>3. The findings should be presented in a clear and well-structured format, but will be judged on their content rather than on style.</w:t>
      </w:r>
    </w:p>
    <w:p w:rsidR="00840705" w:rsidRDefault="00840705" w:rsidP="00840705"/>
    <w:p w:rsidR="00840705" w:rsidRDefault="00840705" w:rsidP="00840705">
      <w:r>
        <w:t>4. The information may be presented in a variety of formats. If presented as a slide presentation, the structure may be a title slide, a slide identifying the development with a description of its purpose, features and applications, one or two slides describing a related technical challenge, or current area of research, and a slide on each on a legal or ethical implication, an environmental, economic or social impact and a slide on your sources of information. In a slide presentation, a description may be presented as a list of appropriate bullet points.</w:t>
      </w:r>
    </w:p>
    <w:p w:rsidR="00840705" w:rsidRDefault="00840705" w:rsidP="0084070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53"/>
      </w:tblGrid>
      <w:tr w:rsidR="00840705" w:rsidTr="00840705">
        <w:tc>
          <w:tcPr>
            <w:tcW w:w="8153" w:type="dxa"/>
            <w:tcBorders>
              <w:top w:val="single" w:sz="4" w:space="0" w:color="000000"/>
              <w:left w:val="single" w:sz="4" w:space="0" w:color="000000"/>
              <w:bottom w:val="single" w:sz="4" w:space="0" w:color="000000"/>
              <w:right w:val="single" w:sz="4" w:space="0" w:color="000000"/>
            </w:tcBorders>
            <w:hideMark/>
          </w:tcPr>
          <w:p w:rsidR="00840705" w:rsidRDefault="00840705">
            <w:pPr>
              <w:rPr>
                <w:i/>
              </w:rPr>
            </w:pPr>
            <w:r>
              <w:rPr>
                <w:i/>
              </w:rPr>
              <w:t>Successful completion of this activity will gain a pass for Outcome 3 of the Information Systems Design and Development Unit.</w:t>
            </w:r>
          </w:p>
        </w:tc>
      </w:tr>
    </w:tbl>
    <w:p w:rsidR="003E7161" w:rsidRDefault="003E7161"/>
    <w:sectPr w:rsidR="003E7161" w:rsidSect="0065726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730"/>
    <w:multiLevelType w:val="hybridMultilevel"/>
    <w:tmpl w:val="10F6FB0A"/>
    <w:lvl w:ilvl="0" w:tplc="5066B496">
      <w:start w:val="1"/>
      <w:numFmt w:val="decimal"/>
      <w:lvlText w:val="%1."/>
      <w:lvlJc w:val="left"/>
      <w:pPr>
        <w:ind w:left="360" w:hanging="360"/>
      </w:pPr>
      <w:rPr>
        <w:b/>
      </w:rPr>
    </w:lvl>
    <w:lvl w:ilvl="1" w:tplc="8902990C">
      <w:start w:val="1"/>
      <w:numFmt w:val="lowerLetter"/>
      <w:lvlText w:val="%2."/>
      <w:lvlJc w:val="left"/>
      <w:pPr>
        <w:ind w:left="1080" w:hanging="360"/>
      </w:pPr>
      <w:rPr>
        <w:b/>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nsid w:val="25804E59"/>
    <w:multiLevelType w:val="hybridMultilevel"/>
    <w:tmpl w:val="21087084"/>
    <w:lvl w:ilvl="0" w:tplc="F9EECB18">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nsid w:val="2C0D23FA"/>
    <w:multiLevelType w:val="singleLevel"/>
    <w:tmpl w:val="5E4CFFE4"/>
    <w:lvl w:ilvl="0">
      <w:start w:val="1"/>
      <w:numFmt w:val="bullet"/>
      <w:pStyle w:val="Secondorderbullet"/>
      <w:lvlText w:val="—"/>
      <w:lvlJc w:val="left"/>
      <w:pPr>
        <w:ind w:left="360" w:hanging="360"/>
      </w:pPr>
      <w:rPr>
        <w:rFonts w:ascii="Arial" w:hAnsi="Arial" w:cs="Times New Roman" w:hint="default"/>
        <w:color w:val="auto"/>
      </w:rPr>
    </w:lvl>
  </w:abstractNum>
  <w:abstractNum w:abstractNumId="3">
    <w:nsid w:val="74BC17C8"/>
    <w:multiLevelType w:val="hybridMultilevel"/>
    <w:tmpl w:val="17509F3A"/>
    <w:lvl w:ilvl="0" w:tplc="7BBC7D44">
      <w:start w:val="1"/>
      <w:numFmt w:val="bullet"/>
      <w:pStyle w:val="Bullet"/>
      <w:lvlText w:val=""/>
      <w:lvlJc w:val="left"/>
      <w:pPr>
        <w:ind w:left="360" w:hanging="360"/>
      </w:pPr>
      <w:rPr>
        <w:rFonts w:ascii="Symbol" w:hAnsi="Symbol" w:cs="Symbol" w:hint="default"/>
      </w:rPr>
    </w:lvl>
    <w:lvl w:ilvl="1" w:tplc="F5B81BD8">
      <w:start w:val="1"/>
      <w:numFmt w:val="bullet"/>
      <w:lvlText w:val="o"/>
      <w:lvlJc w:val="left"/>
      <w:pPr>
        <w:ind w:left="1800" w:hanging="360"/>
      </w:pPr>
      <w:rPr>
        <w:rFonts w:ascii="Courier New" w:hAnsi="Courier New" w:cs="Courier New" w:hint="default"/>
      </w:rPr>
    </w:lvl>
    <w:lvl w:ilvl="2" w:tplc="9E44445E">
      <w:start w:val="1"/>
      <w:numFmt w:val="bullet"/>
      <w:lvlText w:val=""/>
      <w:lvlJc w:val="left"/>
      <w:pPr>
        <w:ind w:left="2520" w:hanging="360"/>
      </w:pPr>
      <w:rPr>
        <w:rFonts w:ascii="Wingdings" w:hAnsi="Wingdings" w:hint="default"/>
      </w:rPr>
    </w:lvl>
    <w:lvl w:ilvl="3" w:tplc="282C8C5A">
      <w:start w:val="1"/>
      <w:numFmt w:val="bullet"/>
      <w:lvlText w:val=""/>
      <w:lvlJc w:val="left"/>
      <w:pPr>
        <w:ind w:left="3240" w:hanging="360"/>
      </w:pPr>
      <w:rPr>
        <w:rFonts w:ascii="Symbol" w:hAnsi="Symbol" w:hint="default"/>
      </w:rPr>
    </w:lvl>
    <w:lvl w:ilvl="4" w:tplc="F2FC2E1C">
      <w:start w:val="1"/>
      <w:numFmt w:val="bullet"/>
      <w:lvlText w:val="o"/>
      <w:lvlJc w:val="left"/>
      <w:pPr>
        <w:ind w:left="3960" w:hanging="360"/>
      </w:pPr>
      <w:rPr>
        <w:rFonts w:ascii="Courier New" w:hAnsi="Courier New" w:cs="Courier New" w:hint="default"/>
      </w:rPr>
    </w:lvl>
    <w:lvl w:ilvl="5" w:tplc="3348C4F8">
      <w:start w:val="1"/>
      <w:numFmt w:val="bullet"/>
      <w:lvlText w:val=""/>
      <w:lvlJc w:val="left"/>
      <w:pPr>
        <w:ind w:left="4680" w:hanging="360"/>
      </w:pPr>
      <w:rPr>
        <w:rFonts w:ascii="Wingdings" w:hAnsi="Wingdings" w:hint="default"/>
      </w:rPr>
    </w:lvl>
    <w:lvl w:ilvl="6" w:tplc="E2AEF018">
      <w:start w:val="1"/>
      <w:numFmt w:val="bullet"/>
      <w:lvlText w:val=""/>
      <w:lvlJc w:val="left"/>
      <w:pPr>
        <w:ind w:left="5400" w:hanging="360"/>
      </w:pPr>
      <w:rPr>
        <w:rFonts w:ascii="Symbol" w:hAnsi="Symbol" w:hint="default"/>
      </w:rPr>
    </w:lvl>
    <w:lvl w:ilvl="7" w:tplc="8C80A952">
      <w:start w:val="1"/>
      <w:numFmt w:val="bullet"/>
      <w:lvlText w:val="o"/>
      <w:lvlJc w:val="left"/>
      <w:pPr>
        <w:ind w:left="6120" w:hanging="360"/>
      </w:pPr>
      <w:rPr>
        <w:rFonts w:ascii="Courier New" w:hAnsi="Courier New" w:cs="Courier New" w:hint="default"/>
      </w:rPr>
    </w:lvl>
    <w:lvl w:ilvl="8" w:tplc="24BE0AE0">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5"/>
    <w:rsid w:val="000008D5"/>
    <w:rsid w:val="00001439"/>
    <w:rsid w:val="00001688"/>
    <w:rsid w:val="00001898"/>
    <w:rsid w:val="00004C99"/>
    <w:rsid w:val="000108D3"/>
    <w:rsid w:val="000116D7"/>
    <w:rsid w:val="000117FD"/>
    <w:rsid w:val="00013C8E"/>
    <w:rsid w:val="0002121C"/>
    <w:rsid w:val="000229E0"/>
    <w:rsid w:val="00026CAC"/>
    <w:rsid w:val="000303A2"/>
    <w:rsid w:val="0003081E"/>
    <w:rsid w:val="000340B4"/>
    <w:rsid w:val="000374FE"/>
    <w:rsid w:val="00041090"/>
    <w:rsid w:val="00043947"/>
    <w:rsid w:val="00043F9C"/>
    <w:rsid w:val="00045523"/>
    <w:rsid w:val="0004580E"/>
    <w:rsid w:val="00047BDB"/>
    <w:rsid w:val="00047D25"/>
    <w:rsid w:val="00050A43"/>
    <w:rsid w:val="00052030"/>
    <w:rsid w:val="00052C48"/>
    <w:rsid w:val="00057CE3"/>
    <w:rsid w:val="00057F11"/>
    <w:rsid w:val="000616FF"/>
    <w:rsid w:val="00062D09"/>
    <w:rsid w:val="00063B5D"/>
    <w:rsid w:val="00071BD6"/>
    <w:rsid w:val="00072341"/>
    <w:rsid w:val="000731A2"/>
    <w:rsid w:val="000763FA"/>
    <w:rsid w:val="00080F95"/>
    <w:rsid w:val="0008533D"/>
    <w:rsid w:val="00090CE7"/>
    <w:rsid w:val="0009101C"/>
    <w:rsid w:val="000957BB"/>
    <w:rsid w:val="000A0002"/>
    <w:rsid w:val="000B4CD6"/>
    <w:rsid w:val="000B6032"/>
    <w:rsid w:val="000B637C"/>
    <w:rsid w:val="000C0338"/>
    <w:rsid w:val="000C0D1C"/>
    <w:rsid w:val="000C0D98"/>
    <w:rsid w:val="000C26FD"/>
    <w:rsid w:val="000C51CC"/>
    <w:rsid w:val="000C7D22"/>
    <w:rsid w:val="000C7F24"/>
    <w:rsid w:val="000D0644"/>
    <w:rsid w:val="000D0904"/>
    <w:rsid w:val="000D10A3"/>
    <w:rsid w:val="000D1DBF"/>
    <w:rsid w:val="000D285F"/>
    <w:rsid w:val="000D62A2"/>
    <w:rsid w:val="000D681E"/>
    <w:rsid w:val="000E07EA"/>
    <w:rsid w:val="000E2204"/>
    <w:rsid w:val="000E2480"/>
    <w:rsid w:val="000E3BA0"/>
    <w:rsid w:val="000E44FC"/>
    <w:rsid w:val="000E75DC"/>
    <w:rsid w:val="000F03CE"/>
    <w:rsid w:val="000F6369"/>
    <w:rsid w:val="00100525"/>
    <w:rsid w:val="00102ED6"/>
    <w:rsid w:val="00103BBB"/>
    <w:rsid w:val="00105227"/>
    <w:rsid w:val="00105497"/>
    <w:rsid w:val="0011037D"/>
    <w:rsid w:val="001108D2"/>
    <w:rsid w:val="001157E1"/>
    <w:rsid w:val="00116E1E"/>
    <w:rsid w:val="001177E3"/>
    <w:rsid w:val="00120D60"/>
    <w:rsid w:val="0012703F"/>
    <w:rsid w:val="00133BF8"/>
    <w:rsid w:val="00137633"/>
    <w:rsid w:val="00140008"/>
    <w:rsid w:val="001532E2"/>
    <w:rsid w:val="00154EC7"/>
    <w:rsid w:val="00161B74"/>
    <w:rsid w:val="00161BA0"/>
    <w:rsid w:val="00161F68"/>
    <w:rsid w:val="001635D0"/>
    <w:rsid w:val="00163DB4"/>
    <w:rsid w:val="00165D84"/>
    <w:rsid w:val="001678DB"/>
    <w:rsid w:val="00170160"/>
    <w:rsid w:val="00170326"/>
    <w:rsid w:val="00170B40"/>
    <w:rsid w:val="00170FC3"/>
    <w:rsid w:val="00171CC1"/>
    <w:rsid w:val="00173808"/>
    <w:rsid w:val="00177843"/>
    <w:rsid w:val="00183AA7"/>
    <w:rsid w:val="00185839"/>
    <w:rsid w:val="00186D1F"/>
    <w:rsid w:val="00187112"/>
    <w:rsid w:val="00187E19"/>
    <w:rsid w:val="00191106"/>
    <w:rsid w:val="00193A75"/>
    <w:rsid w:val="001A1438"/>
    <w:rsid w:val="001A1F11"/>
    <w:rsid w:val="001A3E46"/>
    <w:rsid w:val="001A5150"/>
    <w:rsid w:val="001B2049"/>
    <w:rsid w:val="001B5375"/>
    <w:rsid w:val="001D071A"/>
    <w:rsid w:val="001D14CE"/>
    <w:rsid w:val="001D1907"/>
    <w:rsid w:val="001D1BBD"/>
    <w:rsid w:val="001D6772"/>
    <w:rsid w:val="001E7993"/>
    <w:rsid w:val="001F06D6"/>
    <w:rsid w:val="001F1B3D"/>
    <w:rsid w:val="001F302F"/>
    <w:rsid w:val="001F324A"/>
    <w:rsid w:val="001F5F29"/>
    <w:rsid w:val="001F749C"/>
    <w:rsid w:val="002009B6"/>
    <w:rsid w:val="002040AE"/>
    <w:rsid w:val="002049DA"/>
    <w:rsid w:val="00207FAF"/>
    <w:rsid w:val="00212814"/>
    <w:rsid w:val="00222716"/>
    <w:rsid w:val="00222B8A"/>
    <w:rsid w:val="002262C0"/>
    <w:rsid w:val="0022678C"/>
    <w:rsid w:val="00230859"/>
    <w:rsid w:val="00232790"/>
    <w:rsid w:val="002343A5"/>
    <w:rsid w:val="00243131"/>
    <w:rsid w:val="00245940"/>
    <w:rsid w:val="0024749C"/>
    <w:rsid w:val="00250EB6"/>
    <w:rsid w:val="00260665"/>
    <w:rsid w:val="00263814"/>
    <w:rsid w:val="00263A06"/>
    <w:rsid w:val="00265D3A"/>
    <w:rsid w:val="002674A7"/>
    <w:rsid w:val="002703FB"/>
    <w:rsid w:val="00271F37"/>
    <w:rsid w:val="00272DD7"/>
    <w:rsid w:val="00273352"/>
    <w:rsid w:val="00274B63"/>
    <w:rsid w:val="0028336C"/>
    <w:rsid w:val="002903BC"/>
    <w:rsid w:val="00290973"/>
    <w:rsid w:val="0029347E"/>
    <w:rsid w:val="00293B20"/>
    <w:rsid w:val="00294E91"/>
    <w:rsid w:val="00297BE0"/>
    <w:rsid w:val="002A177A"/>
    <w:rsid w:val="002A4536"/>
    <w:rsid w:val="002A4C15"/>
    <w:rsid w:val="002A67FE"/>
    <w:rsid w:val="002B3019"/>
    <w:rsid w:val="002B4A5A"/>
    <w:rsid w:val="002B6560"/>
    <w:rsid w:val="002B7476"/>
    <w:rsid w:val="002C1C13"/>
    <w:rsid w:val="002C3707"/>
    <w:rsid w:val="002C47D4"/>
    <w:rsid w:val="002D1D52"/>
    <w:rsid w:val="002D1F9D"/>
    <w:rsid w:val="002D2D1C"/>
    <w:rsid w:val="002D6474"/>
    <w:rsid w:val="002E2126"/>
    <w:rsid w:val="002E266D"/>
    <w:rsid w:val="002E4FCE"/>
    <w:rsid w:val="002F063F"/>
    <w:rsid w:val="002F0AB7"/>
    <w:rsid w:val="002F1FBF"/>
    <w:rsid w:val="002F58DC"/>
    <w:rsid w:val="002F63C1"/>
    <w:rsid w:val="00313977"/>
    <w:rsid w:val="003208C3"/>
    <w:rsid w:val="00321D04"/>
    <w:rsid w:val="00325541"/>
    <w:rsid w:val="0032773D"/>
    <w:rsid w:val="00330B6F"/>
    <w:rsid w:val="00331963"/>
    <w:rsid w:val="0033327C"/>
    <w:rsid w:val="003356B9"/>
    <w:rsid w:val="0033680A"/>
    <w:rsid w:val="00343908"/>
    <w:rsid w:val="003440DF"/>
    <w:rsid w:val="00347E56"/>
    <w:rsid w:val="003508CD"/>
    <w:rsid w:val="003509B0"/>
    <w:rsid w:val="003526CF"/>
    <w:rsid w:val="0035608E"/>
    <w:rsid w:val="0036277F"/>
    <w:rsid w:val="00362972"/>
    <w:rsid w:val="00366ACF"/>
    <w:rsid w:val="00367D23"/>
    <w:rsid w:val="00372BE4"/>
    <w:rsid w:val="00377324"/>
    <w:rsid w:val="0038105F"/>
    <w:rsid w:val="00382D55"/>
    <w:rsid w:val="00386D2E"/>
    <w:rsid w:val="00387403"/>
    <w:rsid w:val="003901BD"/>
    <w:rsid w:val="00393B4C"/>
    <w:rsid w:val="0039545E"/>
    <w:rsid w:val="003963FC"/>
    <w:rsid w:val="00397DE6"/>
    <w:rsid w:val="003A0CE0"/>
    <w:rsid w:val="003A19DB"/>
    <w:rsid w:val="003A2B2A"/>
    <w:rsid w:val="003A3549"/>
    <w:rsid w:val="003A3621"/>
    <w:rsid w:val="003A649D"/>
    <w:rsid w:val="003A7C59"/>
    <w:rsid w:val="003B0CA5"/>
    <w:rsid w:val="003B0E9B"/>
    <w:rsid w:val="003B273C"/>
    <w:rsid w:val="003C12B7"/>
    <w:rsid w:val="003C4D29"/>
    <w:rsid w:val="003C77D5"/>
    <w:rsid w:val="003C78BF"/>
    <w:rsid w:val="003D1884"/>
    <w:rsid w:val="003D6023"/>
    <w:rsid w:val="003D73B1"/>
    <w:rsid w:val="003E2834"/>
    <w:rsid w:val="003E3CF3"/>
    <w:rsid w:val="003E4538"/>
    <w:rsid w:val="003E7161"/>
    <w:rsid w:val="003E717D"/>
    <w:rsid w:val="003F040B"/>
    <w:rsid w:val="003F12A5"/>
    <w:rsid w:val="003F35AF"/>
    <w:rsid w:val="003F3D37"/>
    <w:rsid w:val="003F7B61"/>
    <w:rsid w:val="00401696"/>
    <w:rsid w:val="0041133A"/>
    <w:rsid w:val="004208B4"/>
    <w:rsid w:val="00426CCB"/>
    <w:rsid w:val="004327C5"/>
    <w:rsid w:val="00433CDE"/>
    <w:rsid w:val="0043760B"/>
    <w:rsid w:val="00437CD3"/>
    <w:rsid w:val="00443091"/>
    <w:rsid w:val="004448BF"/>
    <w:rsid w:val="0044529C"/>
    <w:rsid w:val="00445898"/>
    <w:rsid w:val="004463ED"/>
    <w:rsid w:val="00446730"/>
    <w:rsid w:val="004516A0"/>
    <w:rsid w:val="00451BA1"/>
    <w:rsid w:val="00454D1C"/>
    <w:rsid w:val="0045555E"/>
    <w:rsid w:val="00455D67"/>
    <w:rsid w:val="00456CEB"/>
    <w:rsid w:val="0046138A"/>
    <w:rsid w:val="004630CC"/>
    <w:rsid w:val="0046310E"/>
    <w:rsid w:val="00465BAE"/>
    <w:rsid w:val="004674D3"/>
    <w:rsid w:val="004722C1"/>
    <w:rsid w:val="00472482"/>
    <w:rsid w:val="004767DD"/>
    <w:rsid w:val="00477F7B"/>
    <w:rsid w:val="00482351"/>
    <w:rsid w:val="00483C94"/>
    <w:rsid w:val="00484995"/>
    <w:rsid w:val="00485888"/>
    <w:rsid w:val="0049053D"/>
    <w:rsid w:val="0049065C"/>
    <w:rsid w:val="00490FB5"/>
    <w:rsid w:val="004920CA"/>
    <w:rsid w:val="00492FFB"/>
    <w:rsid w:val="00495C84"/>
    <w:rsid w:val="00497C4F"/>
    <w:rsid w:val="004A0231"/>
    <w:rsid w:val="004A2EBD"/>
    <w:rsid w:val="004B1E4D"/>
    <w:rsid w:val="004B3E0E"/>
    <w:rsid w:val="004B48C0"/>
    <w:rsid w:val="004C2A55"/>
    <w:rsid w:val="004C67FA"/>
    <w:rsid w:val="004C6D33"/>
    <w:rsid w:val="004D044E"/>
    <w:rsid w:val="004D16A1"/>
    <w:rsid w:val="004D26A5"/>
    <w:rsid w:val="004D3D08"/>
    <w:rsid w:val="004D515B"/>
    <w:rsid w:val="004E587F"/>
    <w:rsid w:val="004F1631"/>
    <w:rsid w:val="004F49D6"/>
    <w:rsid w:val="0050012F"/>
    <w:rsid w:val="00500AF8"/>
    <w:rsid w:val="005017C6"/>
    <w:rsid w:val="00502A2C"/>
    <w:rsid w:val="00504AB9"/>
    <w:rsid w:val="00505677"/>
    <w:rsid w:val="00506E3C"/>
    <w:rsid w:val="00506E9C"/>
    <w:rsid w:val="00507876"/>
    <w:rsid w:val="00511A60"/>
    <w:rsid w:val="00532E8C"/>
    <w:rsid w:val="00533358"/>
    <w:rsid w:val="005366B3"/>
    <w:rsid w:val="00537D89"/>
    <w:rsid w:val="005417F6"/>
    <w:rsid w:val="00553A17"/>
    <w:rsid w:val="00554DA6"/>
    <w:rsid w:val="005559FE"/>
    <w:rsid w:val="00556DCE"/>
    <w:rsid w:val="00562427"/>
    <w:rsid w:val="00564E18"/>
    <w:rsid w:val="00565255"/>
    <w:rsid w:val="0056716D"/>
    <w:rsid w:val="00567B6F"/>
    <w:rsid w:val="005724E6"/>
    <w:rsid w:val="0058108E"/>
    <w:rsid w:val="0058222F"/>
    <w:rsid w:val="005832A6"/>
    <w:rsid w:val="00587DD1"/>
    <w:rsid w:val="00591DF7"/>
    <w:rsid w:val="00591FFE"/>
    <w:rsid w:val="00593D84"/>
    <w:rsid w:val="00597C79"/>
    <w:rsid w:val="005A22F9"/>
    <w:rsid w:val="005A2AB4"/>
    <w:rsid w:val="005A782A"/>
    <w:rsid w:val="005B5B30"/>
    <w:rsid w:val="005B718C"/>
    <w:rsid w:val="005B7F92"/>
    <w:rsid w:val="005C02CB"/>
    <w:rsid w:val="005C27F1"/>
    <w:rsid w:val="005D0EE3"/>
    <w:rsid w:val="005D171C"/>
    <w:rsid w:val="005D48D8"/>
    <w:rsid w:val="005E0150"/>
    <w:rsid w:val="005E1823"/>
    <w:rsid w:val="005E3975"/>
    <w:rsid w:val="005E77C6"/>
    <w:rsid w:val="005F188F"/>
    <w:rsid w:val="005F4CB7"/>
    <w:rsid w:val="005F6149"/>
    <w:rsid w:val="00602D37"/>
    <w:rsid w:val="006151C0"/>
    <w:rsid w:val="00615BB4"/>
    <w:rsid w:val="006235D7"/>
    <w:rsid w:val="0063156A"/>
    <w:rsid w:val="00633F4D"/>
    <w:rsid w:val="00643128"/>
    <w:rsid w:val="00643EEA"/>
    <w:rsid w:val="0064720F"/>
    <w:rsid w:val="00654229"/>
    <w:rsid w:val="00657263"/>
    <w:rsid w:val="0065753F"/>
    <w:rsid w:val="00657E4B"/>
    <w:rsid w:val="006611D9"/>
    <w:rsid w:val="00661661"/>
    <w:rsid w:val="00664D62"/>
    <w:rsid w:val="0066520C"/>
    <w:rsid w:val="0066585A"/>
    <w:rsid w:val="00667BC2"/>
    <w:rsid w:val="00671C39"/>
    <w:rsid w:val="006767D8"/>
    <w:rsid w:val="00676BB0"/>
    <w:rsid w:val="00677C06"/>
    <w:rsid w:val="00680BF1"/>
    <w:rsid w:val="00685308"/>
    <w:rsid w:val="00686191"/>
    <w:rsid w:val="0068662C"/>
    <w:rsid w:val="00686666"/>
    <w:rsid w:val="00686D97"/>
    <w:rsid w:val="006914F6"/>
    <w:rsid w:val="00691CC2"/>
    <w:rsid w:val="0069289E"/>
    <w:rsid w:val="006937CF"/>
    <w:rsid w:val="00697434"/>
    <w:rsid w:val="00697F9C"/>
    <w:rsid w:val="006A149C"/>
    <w:rsid w:val="006A3435"/>
    <w:rsid w:val="006A4055"/>
    <w:rsid w:val="006A4B48"/>
    <w:rsid w:val="006A55CF"/>
    <w:rsid w:val="006A733F"/>
    <w:rsid w:val="006B6E3E"/>
    <w:rsid w:val="006C14C8"/>
    <w:rsid w:val="006C2B98"/>
    <w:rsid w:val="006C2BE8"/>
    <w:rsid w:val="006C2D82"/>
    <w:rsid w:val="006C4B1F"/>
    <w:rsid w:val="006D0453"/>
    <w:rsid w:val="006D09AD"/>
    <w:rsid w:val="006D2494"/>
    <w:rsid w:val="006D430D"/>
    <w:rsid w:val="006D6A71"/>
    <w:rsid w:val="006E0387"/>
    <w:rsid w:val="006E7D23"/>
    <w:rsid w:val="006F41F5"/>
    <w:rsid w:val="006F44D6"/>
    <w:rsid w:val="006F4646"/>
    <w:rsid w:val="006F6E6B"/>
    <w:rsid w:val="006F72BE"/>
    <w:rsid w:val="00701592"/>
    <w:rsid w:val="00705190"/>
    <w:rsid w:val="00710168"/>
    <w:rsid w:val="0071160C"/>
    <w:rsid w:val="007130F9"/>
    <w:rsid w:val="00713937"/>
    <w:rsid w:val="0071493F"/>
    <w:rsid w:val="007164DC"/>
    <w:rsid w:val="007165C8"/>
    <w:rsid w:val="00716668"/>
    <w:rsid w:val="007215B3"/>
    <w:rsid w:val="00722FED"/>
    <w:rsid w:val="007242E6"/>
    <w:rsid w:val="00725196"/>
    <w:rsid w:val="00727479"/>
    <w:rsid w:val="00735C24"/>
    <w:rsid w:val="0073729E"/>
    <w:rsid w:val="007454DA"/>
    <w:rsid w:val="00745CFF"/>
    <w:rsid w:val="00751FAF"/>
    <w:rsid w:val="007521B6"/>
    <w:rsid w:val="007527B3"/>
    <w:rsid w:val="00764415"/>
    <w:rsid w:val="007670E1"/>
    <w:rsid w:val="007803A3"/>
    <w:rsid w:val="00781F63"/>
    <w:rsid w:val="00782F31"/>
    <w:rsid w:val="00783897"/>
    <w:rsid w:val="007876B6"/>
    <w:rsid w:val="007927D5"/>
    <w:rsid w:val="00794184"/>
    <w:rsid w:val="00794690"/>
    <w:rsid w:val="007A1A47"/>
    <w:rsid w:val="007A1BF0"/>
    <w:rsid w:val="007A713E"/>
    <w:rsid w:val="007A7C3E"/>
    <w:rsid w:val="007B169D"/>
    <w:rsid w:val="007B1945"/>
    <w:rsid w:val="007B42B3"/>
    <w:rsid w:val="007B4950"/>
    <w:rsid w:val="007B6EDB"/>
    <w:rsid w:val="007C0AEF"/>
    <w:rsid w:val="007C115B"/>
    <w:rsid w:val="007C29A9"/>
    <w:rsid w:val="007C60EE"/>
    <w:rsid w:val="007C76F2"/>
    <w:rsid w:val="007D0DA7"/>
    <w:rsid w:val="007D4859"/>
    <w:rsid w:val="007E0C9E"/>
    <w:rsid w:val="007E2A2E"/>
    <w:rsid w:val="007E31C5"/>
    <w:rsid w:val="007E51A9"/>
    <w:rsid w:val="007F2B69"/>
    <w:rsid w:val="007F62D8"/>
    <w:rsid w:val="007F7396"/>
    <w:rsid w:val="00803885"/>
    <w:rsid w:val="00806550"/>
    <w:rsid w:val="00816B94"/>
    <w:rsid w:val="008213B3"/>
    <w:rsid w:val="0082183D"/>
    <w:rsid w:val="008231AF"/>
    <w:rsid w:val="008269BA"/>
    <w:rsid w:val="008309CD"/>
    <w:rsid w:val="00831A82"/>
    <w:rsid w:val="008322AB"/>
    <w:rsid w:val="0083368A"/>
    <w:rsid w:val="008352F3"/>
    <w:rsid w:val="0083598A"/>
    <w:rsid w:val="00837F32"/>
    <w:rsid w:val="00840705"/>
    <w:rsid w:val="00840760"/>
    <w:rsid w:val="00853774"/>
    <w:rsid w:val="00853F3B"/>
    <w:rsid w:val="008556FC"/>
    <w:rsid w:val="0086142B"/>
    <w:rsid w:val="00863EAC"/>
    <w:rsid w:val="00864B30"/>
    <w:rsid w:val="008670B3"/>
    <w:rsid w:val="00871BAA"/>
    <w:rsid w:val="008743A0"/>
    <w:rsid w:val="008766E0"/>
    <w:rsid w:val="00881BA7"/>
    <w:rsid w:val="00882308"/>
    <w:rsid w:val="0088238E"/>
    <w:rsid w:val="0089017B"/>
    <w:rsid w:val="00890AD1"/>
    <w:rsid w:val="00892798"/>
    <w:rsid w:val="00892CBE"/>
    <w:rsid w:val="0089498F"/>
    <w:rsid w:val="008A0FF7"/>
    <w:rsid w:val="008A275A"/>
    <w:rsid w:val="008A2CFB"/>
    <w:rsid w:val="008A54EB"/>
    <w:rsid w:val="008A596B"/>
    <w:rsid w:val="008A5C77"/>
    <w:rsid w:val="008B1945"/>
    <w:rsid w:val="008B1B89"/>
    <w:rsid w:val="008B22F7"/>
    <w:rsid w:val="008B30CE"/>
    <w:rsid w:val="008B3D37"/>
    <w:rsid w:val="008C41AA"/>
    <w:rsid w:val="008C78A5"/>
    <w:rsid w:val="008D1CA9"/>
    <w:rsid w:val="008D4800"/>
    <w:rsid w:val="008D5A28"/>
    <w:rsid w:val="008E4849"/>
    <w:rsid w:val="008F2C8F"/>
    <w:rsid w:val="008F71B1"/>
    <w:rsid w:val="008F7E2D"/>
    <w:rsid w:val="00900C0A"/>
    <w:rsid w:val="00901BA8"/>
    <w:rsid w:val="009023E0"/>
    <w:rsid w:val="00904233"/>
    <w:rsid w:val="00905543"/>
    <w:rsid w:val="00906BB8"/>
    <w:rsid w:val="0090717D"/>
    <w:rsid w:val="00920848"/>
    <w:rsid w:val="00921CF0"/>
    <w:rsid w:val="0092236E"/>
    <w:rsid w:val="00922AFB"/>
    <w:rsid w:val="00923491"/>
    <w:rsid w:val="00924EC9"/>
    <w:rsid w:val="009260D0"/>
    <w:rsid w:val="009314F8"/>
    <w:rsid w:val="00933881"/>
    <w:rsid w:val="009349BD"/>
    <w:rsid w:val="00937477"/>
    <w:rsid w:val="00940805"/>
    <w:rsid w:val="00941ADF"/>
    <w:rsid w:val="0095140F"/>
    <w:rsid w:val="009514BB"/>
    <w:rsid w:val="00951995"/>
    <w:rsid w:val="00952428"/>
    <w:rsid w:val="00952561"/>
    <w:rsid w:val="00956EB9"/>
    <w:rsid w:val="00957495"/>
    <w:rsid w:val="009577C5"/>
    <w:rsid w:val="00962BA1"/>
    <w:rsid w:val="00962C95"/>
    <w:rsid w:val="00963AF4"/>
    <w:rsid w:val="009669DB"/>
    <w:rsid w:val="00972170"/>
    <w:rsid w:val="009742E1"/>
    <w:rsid w:val="0097658C"/>
    <w:rsid w:val="009837D3"/>
    <w:rsid w:val="00984A99"/>
    <w:rsid w:val="00985326"/>
    <w:rsid w:val="00985490"/>
    <w:rsid w:val="00991D81"/>
    <w:rsid w:val="0099216B"/>
    <w:rsid w:val="00996B42"/>
    <w:rsid w:val="009A2828"/>
    <w:rsid w:val="009A5721"/>
    <w:rsid w:val="009A7846"/>
    <w:rsid w:val="009B228E"/>
    <w:rsid w:val="009B383B"/>
    <w:rsid w:val="009B3EEF"/>
    <w:rsid w:val="009B5E3B"/>
    <w:rsid w:val="009B5EB0"/>
    <w:rsid w:val="009B6A5F"/>
    <w:rsid w:val="009C0F90"/>
    <w:rsid w:val="009C164E"/>
    <w:rsid w:val="009C1E85"/>
    <w:rsid w:val="009C75A8"/>
    <w:rsid w:val="009C7829"/>
    <w:rsid w:val="009D053B"/>
    <w:rsid w:val="009D57CC"/>
    <w:rsid w:val="009E11CF"/>
    <w:rsid w:val="009E177C"/>
    <w:rsid w:val="009E29C3"/>
    <w:rsid w:val="009E3A44"/>
    <w:rsid w:val="009E5292"/>
    <w:rsid w:val="009E67E5"/>
    <w:rsid w:val="009F09F6"/>
    <w:rsid w:val="00A041D3"/>
    <w:rsid w:val="00A04FB2"/>
    <w:rsid w:val="00A05078"/>
    <w:rsid w:val="00A07B47"/>
    <w:rsid w:val="00A102DC"/>
    <w:rsid w:val="00A14125"/>
    <w:rsid w:val="00A14952"/>
    <w:rsid w:val="00A15BCD"/>
    <w:rsid w:val="00A16A36"/>
    <w:rsid w:val="00A17F84"/>
    <w:rsid w:val="00A211DD"/>
    <w:rsid w:val="00A308BB"/>
    <w:rsid w:val="00A3132A"/>
    <w:rsid w:val="00A36CB9"/>
    <w:rsid w:val="00A42038"/>
    <w:rsid w:val="00A47474"/>
    <w:rsid w:val="00A475A0"/>
    <w:rsid w:val="00A47B65"/>
    <w:rsid w:val="00A67791"/>
    <w:rsid w:val="00A70F02"/>
    <w:rsid w:val="00A71A6F"/>
    <w:rsid w:val="00A73C94"/>
    <w:rsid w:val="00A745B1"/>
    <w:rsid w:val="00A76F89"/>
    <w:rsid w:val="00A81A76"/>
    <w:rsid w:val="00A8259B"/>
    <w:rsid w:val="00AA0385"/>
    <w:rsid w:val="00AA17C2"/>
    <w:rsid w:val="00AA3AB3"/>
    <w:rsid w:val="00AB12FF"/>
    <w:rsid w:val="00AB2104"/>
    <w:rsid w:val="00AB2986"/>
    <w:rsid w:val="00AB5FF3"/>
    <w:rsid w:val="00AC0B63"/>
    <w:rsid w:val="00AC4BC8"/>
    <w:rsid w:val="00AC7E67"/>
    <w:rsid w:val="00AD001E"/>
    <w:rsid w:val="00AD0FC9"/>
    <w:rsid w:val="00AD1308"/>
    <w:rsid w:val="00AD2C9B"/>
    <w:rsid w:val="00AD5A77"/>
    <w:rsid w:val="00AD5B6E"/>
    <w:rsid w:val="00AD5CDF"/>
    <w:rsid w:val="00AD79B0"/>
    <w:rsid w:val="00AE18D3"/>
    <w:rsid w:val="00AE218C"/>
    <w:rsid w:val="00AE6C45"/>
    <w:rsid w:val="00AF3FE1"/>
    <w:rsid w:val="00AF44B6"/>
    <w:rsid w:val="00B02EF1"/>
    <w:rsid w:val="00B03664"/>
    <w:rsid w:val="00B05A14"/>
    <w:rsid w:val="00B05EC8"/>
    <w:rsid w:val="00B06DDE"/>
    <w:rsid w:val="00B07FC6"/>
    <w:rsid w:val="00B10ED6"/>
    <w:rsid w:val="00B1402E"/>
    <w:rsid w:val="00B22652"/>
    <w:rsid w:val="00B24692"/>
    <w:rsid w:val="00B24760"/>
    <w:rsid w:val="00B24944"/>
    <w:rsid w:val="00B265F0"/>
    <w:rsid w:val="00B30530"/>
    <w:rsid w:val="00B33D17"/>
    <w:rsid w:val="00B33E39"/>
    <w:rsid w:val="00B344E3"/>
    <w:rsid w:val="00B35D84"/>
    <w:rsid w:val="00B3786C"/>
    <w:rsid w:val="00B409B4"/>
    <w:rsid w:val="00B4761B"/>
    <w:rsid w:val="00B51BD0"/>
    <w:rsid w:val="00B51FA0"/>
    <w:rsid w:val="00B54EC7"/>
    <w:rsid w:val="00B57F5E"/>
    <w:rsid w:val="00B604B1"/>
    <w:rsid w:val="00B6632D"/>
    <w:rsid w:val="00B67B57"/>
    <w:rsid w:val="00B72A36"/>
    <w:rsid w:val="00B74D95"/>
    <w:rsid w:val="00B750D6"/>
    <w:rsid w:val="00B7628F"/>
    <w:rsid w:val="00B76434"/>
    <w:rsid w:val="00B81748"/>
    <w:rsid w:val="00B83C29"/>
    <w:rsid w:val="00B91EAB"/>
    <w:rsid w:val="00B92290"/>
    <w:rsid w:val="00B92A4A"/>
    <w:rsid w:val="00B93021"/>
    <w:rsid w:val="00B933F5"/>
    <w:rsid w:val="00B949A4"/>
    <w:rsid w:val="00B961A2"/>
    <w:rsid w:val="00B9667A"/>
    <w:rsid w:val="00B96E46"/>
    <w:rsid w:val="00BA4B08"/>
    <w:rsid w:val="00BA7B96"/>
    <w:rsid w:val="00BB1042"/>
    <w:rsid w:val="00BB28F2"/>
    <w:rsid w:val="00BB2B55"/>
    <w:rsid w:val="00BC0C69"/>
    <w:rsid w:val="00BC52AE"/>
    <w:rsid w:val="00BC5308"/>
    <w:rsid w:val="00BC729A"/>
    <w:rsid w:val="00BC729B"/>
    <w:rsid w:val="00BD0B8B"/>
    <w:rsid w:val="00BD15A7"/>
    <w:rsid w:val="00BD2792"/>
    <w:rsid w:val="00BD5542"/>
    <w:rsid w:val="00BD6B90"/>
    <w:rsid w:val="00BD6DB8"/>
    <w:rsid w:val="00BE5D79"/>
    <w:rsid w:val="00BE75F0"/>
    <w:rsid w:val="00BF0C41"/>
    <w:rsid w:val="00BF177C"/>
    <w:rsid w:val="00BF1D62"/>
    <w:rsid w:val="00BF2EE4"/>
    <w:rsid w:val="00C00C92"/>
    <w:rsid w:val="00C100AE"/>
    <w:rsid w:val="00C10911"/>
    <w:rsid w:val="00C11E8F"/>
    <w:rsid w:val="00C13339"/>
    <w:rsid w:val="00C13AE3"/>
    <w:rsid w:val="00C205D0"/>
    <w:rsid w:val="00C20DC5"/>
    <w:rsid w:val="00C22DBD"/>
    <w:rsid w:val="00C27364"/>
    <w:rsid w:val="00C31B7C"/>
    <w:rsid w:val="00C35642"/>
    <w:rsid w:val="00C36738"/>
    <w:rsid w:val="00C40357"/>
    <w:rsid w:val="00C41318"/>
    <w:rsid w:val="00C44F7F"/>
    <w:rsid w:val="00C52098"/>
    <w:rsid w:val="00C57D28"/>
    <w:rsid w:val="00C60070"/>
    <w:rsid w:val="00C6109F"/>
    <w:rsid w:val="00C672AC"/>
    <w:rsid w:val="00C673D8"/>
    <w:rsid w:val="00C732E7"/>
    <w:rsid w:val="00C770FB"/>
    <w:rsid w:val="00C80E82"/>
    <w:rsid w:val="00C81982"/>
    <w:rsid w:val="00C850D0"/>
    <w:rsid w:val="00C86FA9"/>
    <w:rsid w:val="00C915F7"/>
    <w:rsid w:val="00C91D20"/>
    <w:rsid w:val="00C9490A"/>
    <w:rsid w:val="00C94A36"/>
    <w:rsid w:val="00CA08D2"/>
    <w:rsid w:val="00CA3E9C"/>
    <w:rsid w:val="00CA4099"/>
    <w:rsid w:val="00CA563E"/>
    <w:rsid w:val="00CA713F"/>
    <w:rsid w:val="00CA741F"/>
    <w:rsid w:val="00CB0F4B"/>
    <w:rsid w:val="00CB2414"/>
    <w:rsid w:val="00CB2AA3"/>
    <w:rsid w:val="00CB6434"/>
    <w:rsid w:val="00CC4B1E"/>
    <w:rsid w:val="00CC52B6"/>
    <w:rsid w:val="00CC7C64"/>
    <w:rsid w:val="00CD02FA"/>
    <w:rsid w:val="00CD0B79"/>
    <w:rsid w:val="00CD4250"/>
    <w:rsid w:val="00CE151D"/>
    <w:rsid w:val="00CE4183"/>
    <w:rsid w:val="00CE4C1D"/>
    <w:rsid w:val="00CE4CA2"/>
    <w:rsid w:val="00CE53EF"/>
    <w:rsid w:val="00CF21E2"/>
    <w:rsid w:val="00CF2B43"/>
    <w:rsid w:val="00CF3E57"/>
    <w:rsid w:val="00CF66DD"/>
    <w:rsid w:val="00CF7BB3"/>
    <w:rsid w:val="00D00386"/>
    <w:rsid w:val="00D0263E"/>
    <w:rsid w:val="00D02A12"/>
    <w:rsid w:val="00D02FE5"/>
    <w:rsid w:val="00D05304"/>
    <w:rsid w:val="00D06DE3"/>
    <w:rsid w:val="00D10707"/>
    <w:rsid w:val="00D10A81"/>
    <w:rsid w:val="00D12B03"/>
    <w:rsid w:val="00D1410F"/>
    <w:rsid w:val="00D2207D"/>
    <w:rsid w:val="00D240C3"/>
    <w:rsid w:val="00D30CF7"/>
    <w:rsid w:val="00D3575C"/>
    <w:rsid w:val="00D41F38"/>
    <w:rsid w:val="00D4200B"/>
    <w:rsid w:val="00D42280"/>
    <w:rsid w:val="00D4410A"/>
    <w:rsid w:val="00D45DB9"/>
    <w:rsid w:val="00D46033"/>
    <w:rsid w:val="00D47971"/>
    <w:rsid w:val="00D54334"/>
    <w:rsid w:val="00D64317"/>
    <w:rsid w:val="00D64AEA"/>
    <w:rsid w:val="00D70D16"/>
    <w:rsid w:val="00D71866"/>
    <w:rsid w:val="00D71C3B"/>
    <w:rsid w:val="00D73AD8"/>
    <w:rsid w:val="00D74016"/>
    <w:rsid w:val="00D75EAD"/>
    <w:rsid w:val="00D76074"/>
    <w:rsid w:val="00D819C1"/>
    <w:rsid w:val="00D843D1"/>
    <w:rsid w:val="00D8470B"/>
    <w:rsid w:val="00D864F0"/>
    <w:rsid w:val="00D900D9"/>
    <w:rsid w:val="00D92EB7"/>
    <w:rsid w:val="00D96992"/>
    <w:rsid w:val="00D97B0C"/>
    <w:rsid w:val="00DA2AC1"/>
    <w:rsid w:val="00DA2CD1"/>
    <w:rsid w:val="00DA69CC"/>
    <w:rsid w:val="00DA74A7"/>
    <w:rsid w:val="00DB033F"/>
    <w:rsid w:val="00DB50B0"/>
    <w:rsid w:val="00DB50F9"/>
    <w:rsid w:val="00DB713E"/>
    <w:rsid w:val="00DC126D"/>
    <w:rsid w:val="00DC418D"/>
    <w:rsid w:val="00DD055F"/>
    <w:rsid w:val="00DD06F4"/>
    <w:rsid w:val="00DD2176"/>
    <w:rsid w:val="00DD3BA8"/>
    <w:rsid w:val="00DD4510"/>
    <w:rsid w:val="00DD7A82"/>
    <w:rsid w:val="00DE1ACC"/>
    <w:rsid w:val="00DE3FF1"/>
    <w:rsid w:val="00DE6416"/>
    <w:rsid w:val="00DF4117"/>
    <w:rsid w:val="00DF6A1A"/>
    <w:rsid w:val="00DF765F"/>
    <w:rsid w:val="00DF7BD0"/>
    <w:rsid w:val="00E01371"/>
    <w:rsid w:val="00E04CF3"/>
    <w:rsid w:val="00E061B1"/>
    <w:rsid w:val="00E062E6"/>
    <w:rsid w:val="00E07317"/>
    <w:rsid w:val="00E0766A"/>
    <w:rsid w:val="00E14F4A"/>
    <w:rsid w:val="00E1504F"/>
    <w:rsid w:val="00E15B1A"/>
    <w:rsid w:val="00E222E2"/>
    <w:rsid w:val="00E25188"/>
    <w:rsid w:val="00E26A45"/>
    <w:rsid w:val="00E30A8D"/>
    <w:rsid w:val="00E32D61"/>
    <w:rsid w:val="00E35A26"/>
    <w:rsid w:val="00E361EA"/>
    <w:rsid w:val="00E37D70"/>
    <w:rsid w:val="00E43832"/>
    <w:rsid w:val="00E43B2A"/>
    <w:rsid w:val="00E45948"/>
    <w:rsid w:val="00E52CCF"/>
    <w:rsid w:val="00E54C0D"/>
    <w:rsid w:val="00E56E45"/>
    <w:rsid w:val="00E57590"/>
    <w:rsid w:val="00E6079B"/>
    <w:rsid w:val="00E60FEF"/>
    <w:rsid w:val="00E62BDB"/>
    <w:rsid w:val="00E75544"/>
    <w:rsid w:val="00E8277B"/>
    <w:rsid w:val="00E86A5F"/>
    <w:rsid w:val="00E90616"/>
    <w:rsid w:val="00E92422"/>
    <w:rsid w:val="00EA1857"/>
    <w:rsid w:val="00EA2AF3"/>
    <w:rsid w:val="00EB080A"/>
    <w:rsid w:val="00EB48BC"/>
    <w:rsid w:val="00EB7378"/>
    <w:rsid w:val="00EC5C46"/>
    <w:rsid w:val="00EC5C61"/>
    <w:rsid w:val="00ED03E3"/>
    <w:rsid w:val="00ED32E3"/>
    <w:rsid w:val="00ED4473"/>
    <w:rsid w:val="00EE086F"/>
    <w:rsid w:val="00EE3EBE"/>
    <w:rsid w:val="00EF3930"/>
    <w:rsid w:val="00EF6D19"/>
    <w:rsid w:val="00F00072"/>
    <w:rsid w:val="00F01666"/>
    <w:rsid w:val="00F04DFD"/>
    <w:rsid w:val="00F05D30"/>
    <w:rsid w:val="00F06029"/>
    <w:rsid w:val="00F10926"/>
    <w:rsid w:val="00F16354"/>
    <w:rsid w:val="00F169E0"/>
    <w:rsid w:val="00F20917"/>
    <w:rsid w:val="00F20D3A"/>
    <w:rsid w:val="00F21044"/>
    <w:rsid w:val="00F21DF2"/>
    <w:rsid w:val="00F23712"/>
    <w:rsid w:val="00F2783A"/>
    <w:rsid w:val="00F3004A"/>
    <w:rsid w:val="00F3008E"/>
    <w:rsid w:val="00F34327"/>
    <w:rsid w:val="00F35188"/>
    <w:rsid w:val="00F356D5"/>
    <w:rsid w:val="00F35840"/>
    <w:rsid w:val="00F36793"/>
    <w:rsid w:val="00F36EF1"/>
    <w:rsid w:val="00F37EF8"/>
    <w:rsid w:val="00F43863"/>
    <w:rsid w:val="00F47C5F"/>
    <w:rsid w:val="00F52091"/>
    <w:rsid w:val="00F54A48"/>
    <w:rsid w:val="00F54BFD"/>
    <w:rsid w:val="00F60759"/>
    <w:rsid w:val="00F61F8B"/>
    <w:rsid w:val="00F6283F"/>
    <w:rsid w:val="00F677DC"/>
    <w:rsid w:val="00F67DA6"/>
    <w:rsid w:val="00F703DE"/>
    <w:rsid w:val="00F728B7"/>
    <w:rsid w:val="00F72BF5"/>
    <w:rsid w:val="00F73641"/>
    <w:rsid w:val="00F7458A"/>
    <w:rsid w:val="00F8059F"/>
    <w:rsid w:val="00F86E37"/>
    <w:rsid w:val="00F93C91"/>
    <w:rsid w:val="00FA21E5"/>
    <w:rsid w:val="00FA4754"/>
    <w:rsid w:val="00FA70EF"/>
    <w:rsid w:val="00FA7836"/>
    <w:rsid w:val="00FB2F91"/>
    <w:rsid w:val="00FB3554"/>
    <w:rsid w:val="00FB469D"/>
    <w:rsid w:val="00FB65F4"/>
    <w:rsid w:val="00FC0B57"/>
    <w:rsid w:val="00FC70D6"/>
    <w:rsid w:val="00FD3E5A"/>
    <w:rsid w:val="00FD6100"/>
    <w:rsid w:val="00FD68C7"/>
    <w:rsid w:val="00FE086A"/>
    <w:rsid w:val="00FF23FC"/>
    <w:rsid w:val="00FF6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uiPriority="8"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8"/>
    <w:qFormat/>
    <w:rsid w:val="00840705"/>
    <w:pPr>
      <w:spacing w:line="280" w:lineRule="exact"/>
    </w:pPr>
    <w:rPr>
      <w:rFonts w:ascii="Arial" w:eastAsia="Calibri" w:hAnsi="Arial"/>
      <w:sz w:val="22"/>
      <w:szCs w:val="22"/>
    </w:rPr>
  </w:style>
  <w:style w:type="paragraph" w:styleId="Heading1">
    <w:name w:val="heading 1"/>
    <w:basedOn w:val="Normal"/>
    <w:next w:val="Normal"/>
    <w:link w:val="Heading1Char"/>
    <w:uiPriority w:val="9"/>
    <w:qFormat/>
    <w:rsid w:val="00840705"/>
    <w:pPr>
      <w:keepNext/>
      <w:spacing w:after="120" w:line="240" w:lineRule="auto"/>
      <w:outlineLvl w:val="0"/>
    </w:pPr>
    <w:rPr>
      <w:rFonts w:eastAsia="Times New Roman"/>
      <w:b/>
      <w:bCs/>
      <w:kern w:val="32"/>
      <w:sz w:val="48"/>
      <w:szCs w:val="40"/>
    </w:rPr>
  </w:style>
  <w:style w:type="paragraph" w:styleId="Heading2">
    <w:name w:val="heading 2"/>
    <w:basedOn w:val="Normal"/>
    <w:next w:val="Normal"/>
    <w:link w:val="Heading2Char"/>
    <w:uiPriority w:val="9"/>
    <w:semiHidden/>
    <w:unhideWhenUsed/>
    <w:qFormat/>
    <w:rsid w:val="00840705"/>
    <w:pPr>
      <w:keepNext/>
      <w:spacing w:before="240" w:after="60" w:line="240" w:lineRule="auto"/>
      <w:outlineLvl w:val="1"/>
    </w:pPr>
    <w:rPr>
      <w:rFonts w:eastAsia="Times New Roman"/>
      <w:b/>
      <w:bCs/>
      <w:iCs/>
      <w:sz w:val="36"/>
      <w:szCs w:val="40"/>
    </w:rPr>
  </w:style>
  <w:style w:type="paragraph" w:styleId="Heading3">
    <w:name w:val="heading 3"/>
    <w:next w:val="Normal"/>
    <w:link w:val="Heading3Char"/>
    <w:uiPriority w:val="9"/>
    <w:semiHidden/>
    <w:unhideWhenUsed/>
    <w:qFormat/>
    <w:rsid w:val="00840705"/>
    <w:pPr>
      <w:keepNext/>
      <w:tabs>
        <w:tab w:val="right" w:pos="7937"/>
      </w:tabs>
      <w:spacing w:after="120"/>
      <w:outlineLvl w:val="2"/>
    </w:pPr>
    <w:rPr>
      <w:rFonts w:ascii="Arial" w:hAnsi="Arial"/>
      <w:b/>
      <w:bCs/>
      <w:sz w:val="28"/>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05"/>
    <w:rPr>
      <w:rFonts w:ascii="Arial" w:hAnsi="Arial"/>
      <w:b/>
      <w:bCs/>
      <w:kern w:val="32"/>
      <w:sz w:val="48"/>
      <w:szCs w:val="40"/>
    </w:rPr>
  </w:style>
  <w:style w:type="character" w:customStyle="1" w:styleId="Heading2Char">
    <w:name w:val="Heading 2 Char"/>
    <w:basedOn w:val="DefaultParagraphFont"/>
    <w:link w:val="Heading2"/>
    <w:uiPriority w:val="9"/>
    <w:semiHidden/>
    <w:rsid w:val="00840705"/>
    <w:rPr>
      <w:rFonts w:ascii="Arial" w:hAnsi="Arial"/>
      <w:b/>
      <w:bCs/>
      <w:iCs/>
      <w:sz w:val="36"/>
      <w:szCs w:val="40"/>
    </w:rPr>
  </w:style>
  <w:style w:type="character" w:customStyle="1" w:styleId="Heading3Char">
    <w:name w:val="Heading 3 Char"/>
    <w:basedOn w:val="DefaultParagraphFont"/>
    <w:link w:val="Heading3"/>
    <w:uiPriority w:val="9"/>
    <w:semiHidden/>
    <w:rsid w:val="00840705"/>
    <w:rPr>
      <w:rFonts w:ascii="Arial" w:hAnsi="Arial"/>
      <w:b/>
      <w:bCs/>
      <w:sz w:val="28"/>
      <w:szCs w:val="36"/>
      <w:lang w:eastAsia="en-US"/>
    </w:rPr>
  </w:style>
  <w:style w:type="character" w:styleId="Hyperlink">
    <w:name w:val="Hyperlink"/>
    <w:uiPriority w:val="99"/>
    <w:unhideWhenUsed/>
    <w:rsid w:val="00840705"/>
    <w:rPr>
      <w:rFonts w:ascii="Times New Roman" w:hAnsi="Times New Roman" w:cs="Times New Roman" w:hint="default"/>
      <w:color w:val="0000FF"/>
      <w:u w:val="single"/>
    </w:rPr>
  </w:style>
  <w:style w:type="paragraph" w:styleId="NoSpacing">
    <w:name w:val="No Spacing"/>
    <w:uiPriority w:val="1"/>
    <w:qFormat/>
    <w:rsid w:val="00840705"/>
    <w:rPr>
      <w:rFonts w:ascii="Calibri" w:eastAsia="Calibri" w:hAnsi="Calibri"/>
      <w:sz w:val="22"/>
      <w:szCs w:val="22"/>
      <w:lang w:eastAsia="en-US"/>
    </w:rPr>
  </w:style>
  <w:style w:type="paragraph" w:styleId="ListParagraph">
    <w:name w:val="List Paragraph"/>
    <w:basedOn w:val="Normal"/>
    <w:uiPriority w:val="34"/>
    <w:qFormat/>
    <w:rsid w:val="00840705"/>
    <w:pPr>
      <w:ind w:left="720"/>
      <w:contextualSpacing/>
    </w:pPr>
  </w:style>
  <w:style w:type="paragraph" w:customStyle="1" w:styleId="Secondorderbullet">
    <w:name w:val="Second order bullet"/>
    <w:basedOn w:val="Normal"/>
    <w:next w:val="Normal"/>
    <w:rsid w:val="00840705"/>
    <w:pPr>
      <w:numPr>
        <w:numId w:val="1"/>
      </w:numPr>
    </w:pPr>
    <w:rPr>
      <w:szCs w:val="20"/>
    </w:rPr>
  </w:style>
  <w:style w:type="character" w:customStyle="1" w:styleId="BulletChar">
    <w:name w:val="Bullet Char"/>
    <w:link w:val="Bullet"/>
    <w:locked/>
    <w:rsid w:val="00840705"/>
    <w:rPr>
      <w:sz w:val="22"/>
      <w:szCs w:val="22"/>
    </w:rPr>
  </w:style>
  <w:style w:type="paragraph" w:customStyle="1" w:styleId="Bullet">
    <w:name w:val="Bullet"/>
    <w:basedOn w:val="Normal"/>
    <w:link w:val="BulletChar"/>
    <w:qFormat/>
    <w:rsid w:val="00840705"/>
    <w:pPr>
      <w:numPr>
        <w:numId w:val="2"/>
      </w:numPr>
    </w:pPr>
    <w:rPr>
      <w:rFonts w:ascii="Times New Roman" w:eastAsia="Times New Roman" w:hAnsi="Times New Roman"/>
    </w:rPr>
  </w:style>
  <w:style w:type="paragraph" w:styleId="BalloonText">
    <w:name w:val="Balloon Text"/>
    <w:basedOn w:val="Normal"/>
    <w:link w:val="BalloonTextChar"/>
    <w:rsid w:val="0084070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4070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uiPriority="8"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8"/>
    <w:qFormat/>
    <w:rsid w:val="00840705"/>
    <w:pPr>
      <w:spacing w:line="280" w:lineRule="exact"/>
    </w:pPr>
    <w:rPr>
      <w:rFonts w:ascii="Arial" w:eastAsia="Calibri" w:hAnsi="Arial"/>
      <w:sz w:val="22"/>
      <w:szCs w:val="22"/>
    </w:rPr>
  </w:style>
  <w:style w:type="paragraph" w:styleId="Heading1">
    <w:name w:val="heading 1"/>
    <w:basedOn w:val="Normal"/>
    <w:next w:val="Normal"/>
    <w:link w:val="Heading1Char"/>
    <w:uiPriority w:val="9"/>
    <w:qFormat/>
    <w:rsid w:val="00840705"/>
    <w:pPr>
      <w:keepNext/>
      <w:spacing w:after="120" w:line="240" w:lineRule="auto"/>
      <w:outlineLvl w:val="0"/>
    </w:pPr>
    <w:rPr>
      <w:rFonts w:eastAsia="Times New Roman"/>
      <w:b/>
      <w:bCs/>
      <w:kern w:val="32"/>
      <w:sz w:val="48"/>
      <w:szCs w:val="40"/>
    </w:rPr>
  </w:style>
  <w:style w:type="paragraph" w:styleId="Heading2">
    <w:name w:val="heading 2"/>
    <w:basedOn w:val="Normal"/>
    <w:next w:val="Normal"/>
    <w:link w:val="Heading2Char"/>
    <w:uiPriority w:val="9"/>
    <w:semiHidden/>
    <w:unhideWhenUsed/>
    <w:qFormat/>
    <w:rsid w:val="00840705"/>
    <w:pPr>
      <w:keepNext/>
      <w:spacing w:before="240" w:after="60" w:line="240" w:lineRule="auto"/>
      <w:outlineLvl w:val="1"/>
    </w:pPr>
    <w:rPr>
      <w:rFonts w:eastAsia="Times New Roman"/>
      <w:b/>
      <w:bCs/>
      <w:iCs/>
      <w:sz w:val="36"/>
      <w:szCs w:val="40"/>
    </w:rPr>
  </w:style>
  <w:style w:type="paragraph" w:styleId="Heading3">
    <w:name w:val="heading 3"/>
    <w:next w:val="Normal"/>
    <w:link w:val="Heading3Char"/>
    <w:uiPriority w:val="9"/>
    <w:semiHidden/>
    <w:unhideWhenUsed/>
    <w:qFormat/>
    <w:rsid w:val="00840705"/>
    <w:pPr>
      <w:keepNext/>
      <w:tabs>
        <w:tab w:val="right" w:pos="7937"/>
      </w:tabs>
      <w:spacing w:after="120"/>
      <w:outlineLvl w:val="2"/>
    </w:pPr>
    <w:rPr>
      <w:rFonts w:ascii="Arial" w:hAnsi="Arial"/>
      <w:b/>
      <w:bCs/>
      <w:sz w:val="28"/>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05"/>
    <w:rPr>
      <w:rFonts w:ascii="Arial" w:hAnsi="Arial"/>
      <w:b/>
      <w:bCs/>
      <w:kern w:val="32"/>
      <w:sz w:val="48"/>
      <w:szCs w:val="40"/>
    </w:rPr>
  </w:style>
  <w:style w:type="character" w:customStyle="1" w:styleId="Heading2Char">
    <w:name w:val="Heading 2 Char"/>
    <w:basedOn w:val="DefaultParagraphFont"/>
    <w:link w:val="Heading2"/>
    <w:uiPriority w:val="9"/>
    <w:semiHidden/>
    <w:rsid w:val="00840705"/>
    <w:rPr>
      <w:rFonts w:ascii="Arial" w:hAnsi="Arial"/>
      <w:b/>
      <w:bCs/>
      <w:iCs/>
      <w:sz w:val="36"/>
      <w:szCs w:val="40"/>
    </w:rPr>
  </w:style>
  <w:style w:type="character" w:customStyle="1" w:styleId="Heading3Char">
    <w:name w:val="Heading 3 Char"/>
    <w:basedOn w:val="DefaultParagraphFont"/>
    <w:link w:val="Heading3"/>
    <w:uiPriority w:val="9"/>
    <w:semiHidden/>
    <w:rsid w:val="00840705"/>
    <w:rPr>
      <w:rFonts w:ascii="Arial" w:hAnsi="Arial"/>
      <w:b/>
      <w:bCs/>
      <w:sz w:val="28"/>
      <w:szCs w:val="36"/>
      <w:lang w:eastAsia="en-US"/>
    </w:rPr>
  </w:style>
  <w:style w:type="character" w:styleId="Hyperlink">
    <w:name w:val="Hyperlink"/>
    <w:uiPriority w:val="99"/>
    <w:unhideWhenUsed/>
    <w:rsid w:val="00840705"/>
    <w:rPr>
      <w:rFonts w:ascii="Times New Roman" w:hAnsi="Times New Roman" w:cs="Times New Roman" w:hint="default"/>
      <w:color w:val="0000FF"/>
      <w:u w:val="single"/>
    </w:rPr>
  </w:style>
  <w:style w:type="paragraph" w:styleId="NoSpacing">
    <w:name w:val="No Spacing"/>
    <w:uiPriority w:val="1"/>
    <w:qFormat/>
    <w:rsid w:val="00840705"/>
    <w:rPr>
      <w:rFonts w:ascii="Calibri" w:eastAsia="Calibri" w:hAnsi="Calibri"/>
      <w:sz w:val="22"/>
      <w:szCs w:val="22"/>
      <w:lang w:eastAsia="en-US"/>
    </w:rPr>
  </w:style>
  <w:style w:type="paragraph" w:styleId="ListParagraph">
    <w:name w:val="List Paragraph"/>
    <w:basedOn w:val="Normal"/>
    <w:uiPriority w:val="34"/>
    <w:qFormat/>
    <w:rsid w:val="00840705"/>
    <w:pPr>
      <w:ind w:left="720"/>
      <w:contextualSpacing/>
    </w:pPr>
  </w:style>
  <w:style w:type="paragraph" w:customStyle="1" w:styleId="Secondorderbullet">
    <w:name w:val="Second order bullet"/>
    <w:basedOn w:val="Normal"/>
    <w:next w:val="Normal"/>
    <w:rsid w:val="00840705"/>
    <w:pPr>
      <w:numPr>
        <w:numId w:val="1"/>
      </w:numPr>
    </w:pPr>
    <w:rPr>
      <w:szCs w:val="20"/>
    </w:rPr>
  </w:style>
  <w:style w:type="character" w:customStyle="1" w:styleId="BulletChar">
    <w:name w:val="Bullet Char"/>
    <w:link w:val="Bullet"/>
    <w:locked/>
    <w:rsid w:val="00840705"/>
    <w:rPr>
      <w:sz w:val="22"/>
      <w:szCs w:val="22"/>
    </w:rPr>
  </w:style>
  <w:style w:type="paragraph" w:customStyle="1" w:styleId="Bullet">
    <w:name w:val="Bullet"/>
    <w:basedOn w:val="Normal"/>
    <w:link w:val="BulletChar"/>
    <w:qFormat/>
    <w:rsid w:val="00840705"/>
    <w:pPr>
      <w:numPr>
        <w:numId w:val="2"/>
      </w:numPr>
    </w:pPr>
    <w:rPr>
      <w:rFonts w:ascii="Times New Roman" w:eastAsia="Times New Roman" w:hAnsi="Times New Roman"/>
    </w:rPr>
  </w:style>
  <w:style w:type="paragraph" w:styleId="BalloonText">
    <w:name w:val="Balloon Text"/>
    <w:basedOn w:val="Normal"/>
    <w:link w:val="BalloonTextChar"/>
    <w:rsid w:val="0084070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4070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7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gofreedownload.net/free-vector/vector-clip-art/scottish-thistle-and-flag-124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freedownload.net/free-vector/vector-clip-art/scottish-thistle-and-flag-124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A866B117</Template>
  <TotalTime>1</TotalTime>
  <Pages>9</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Liversedge</dc:creator>
  <cp:lastModifiedBy>computing02</cp:lastModifiedBy>
  <cp:revision>3</cp:revision>
  <dcterms:created xsi:type="dcterms:W3CDTF">2017-03-01T14:40:00Z</dcterms:created>
  <dcterms:modified xsi:type="dcterms:W3CDTF">2017-03-01T14:40:00Z</dcterms:modified>
</cp:coreProperties>
</file>